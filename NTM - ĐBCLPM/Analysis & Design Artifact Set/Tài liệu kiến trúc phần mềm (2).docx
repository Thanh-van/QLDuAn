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BA3" w:rsidRPr="00A67BA3" w:rsidRDefault="00A67BA3" w:rsidP="00A67BA3">
      <w:pPr>
        <w:widowControl/>
        <w:rPr>
          <w:color w:val="000000"/>
          <w:sz w:val="27"/>
          <w:szCs w:val="27"/>
        </w:rPr>
      </w:pPr>
      <w:r w:rsidRPr="00A67BA3">
        <w:rPr>
          <w:color w:val="000000"/>
          <w:sz w:val="24"/>
          <w:szCs w:val="24"/>
        </w:rPr>
        <w:t> </w:t>
      </w:r>
    </w:p>
    <w:p w:rsidR="00A67BA3" w:rsidRPr="00A67BA3" w:rsidRDefault="00A67BA3" w:rsidP="00A67BA3">
      <w:pPr>
        <w:widowControl/>
        <w:pBdr>
          <w:top w:val="single" w:sz="6" w:space="1" w:color="000000"/>
        </w:pBdr>
        <w:rPr>
          <w:color w:val="000000"/>
          <w:sz w:val="27"/>
          <w:szCs w:val="27"/>
        </w:rPr>
      </w:pPr>
      <w:r w:rsidRPr="00A67BA3">
        <w:rPr>
          <w:color w:val="000000"/>
          <w:sz w:val="24"/>
          <w:szCs w:val="24"/>
        </w:rPr>
        <w:t> </w:t>
      </w:r>
    </w:p>
    <w:p w:rsidR="00A67BA3" w:rsidRPr="00A67BA3" w:rsidRDefault="00A67BA3" w:rsidP="00A67BA3">
      <w:pPr>
        <w:widowControl/>
        <w:spacing w:line="360" w:lineRule="atLeast"/>
        <w:jc w:val="right"/>
        <w:rPr>
          <w:color w:val="000000"/>
          <w:sz w:val="27"/>
          <w:szCs w:val="27"/>
        </w:rPr>
      </w:pPr>
      <w:r w:rsidRPr="00A67BA3">
        <w:rPr>
          <w:rFonts w:ascii="Arial" w:hAnsi="Arial" w:cs="Arial"/>
          <w:b/>
          <w:bCs/>
          <w:color w:val="000000"/>
          <w:sz w:val="36"/>
          <w:szCs w:val="36"/>
        </w:rPr>
        <w:t>&lt;Tên công ty&gt;</w:t>
      </w:r>
    </w:p>
    <w:p w:rsidR="00A67BA3" w:rsidRPr="00A67BA3" w:rsidRDefault="00A67BA3" w:rsidP="00A67BA3">
      <w:pPr>
        <w:widowControl/>
        <w:jc w:val="right"/>
        <w:rPr>
          <w:color w:val="000000"/>
          <w:sz w:val="27"/>
          <w:szCs w:val="27"/>
        </w:rPr>
      </w:pPr>
      <w:r w:rsidRPr="00A67BA3">
        <w:rPr>
          <w:color w:val="000000"/>
          <w:sz w:val="24"/>
          <w:szCs w:val="24"/>
        </w:rPr>
        <w:t> </w:t>
      </w:r>
    </w:p>
    <w:p w:rsidR="00A67BA3" w:rsidRPr="00A67BA3" w:rsidRDefault="00A67BA3" w:rsidP="00A67BA3">
      <w:pPr>
        <w:widowControl/>
        <w:rPr>
          <w:color w:val="000000"/>
          <w:sz w:val="27"/>
          <w:szCs w:val="27"/>
        </w:rPr>
      </w:pPr>
      <w:r w:rsidRPr="00A67BA3">
        <w:rPr>
          <w:color w:val="000000"/>
        </w:rPr>
        <w:t> </w:t>
      </w:r>
    </w:p>
    <w:p w:rsidR="00A67BA3" w:rsidRPr="00A67BA3" w:rsidRDefault="00A67BA3" w:rsidP="00A67BA3">
      <w:pPr>
        <w:widowControl/>
        <w:spacing w:line="240" w:lineRule="auto"/>
        <w:jc w:val="right"/>
        <w:rPr>
          <w:color w:val="000000"/>
          <w:sz w:val="27"/>
          <w:szCs w:val="27"/>
        </w:rPr>
      </w:pPr>
      <w:r w:rsidRPr="00A67BA3">
        <w:rPr>
          <w:rFonts w:ascii="Arial" w:hAnsi="Arial" w:cs="Arial"/>
          <w:b/>
          <w:bCs/>
          <w:color w:val="000000"/>
          <w:sz w:val="36"/>
          <w:szCs w:val="36"/>
        </w:rPr>
        <w:t>&lt;Tên dự án&gt;</w:t>
      </w:r>
    </w:p>
    <w:p w:rsidR="00A67BA3" w:rsidRPr="00A67BA3" w:rsidRDefault="00A67BA3" w:rsidP="00A67BA3">
      <w:pPr>
        <w:widowControl/>
        <w:spacing w:line="240" w:lineRule="auto"/>
        <w:jc w:val="right"/>
        <w:rPr>
          <w:color w:val="000000"/>
          <w:sz w:val="27"/>
          <w:szCs w:val="27"/>
        </w:rPr>
      </w:pPr>
      <w:r w:rsidRPr="00A67BA3">
        <w:rPr>
          <w:rFonts w:ascii="Arial" w:hAnsi="Arial" w:cs="Arial"/>
          <w:b/>
          <w:bCs/>
          <w:color w:val="000000"/>
          <w:sz w:val="36"/>
          <w:szCs w:val="36"/>
        </w:rPr>
        <w:t>Tài liệu kiến ​​trúc phần mềm</w:t>
      </w:r>
    </w:p>
    <w:p w:rsidR="00A67BA3" w:rsidRPr="00A67BA3" w:rsidRDefault="00A67BA3" w:rsidP="00A67BA3">
      <w:pPr>
        <w:widowControl/>
        <w:spacing w:line="240" w:lineRule="auto"/>
        <w:jc w:val="right"/>
        <w:rPr>
          <w:color w:val="000000"/>
          <w:sz w:val="27"/>
          <w:szCs w:val="27"/>
        </w:rPr>
      </w:pPr>
      <w:r w:rsidRPr="00A67BA3">
        <w:rPr>
          <w:rFonts w:ascii="Arial" w:hAnsi="Arial" w:cs="Arial"/>
          <w:b/>
          <w:bCs/>
          <w:color w:val="000000"/>
          <w:sz w:val="36"/>
          <w:szCs w:val="36"/>
        </w:rPr>
        <w:t> </w:t>
      </w:r>
    </w:p>
    <w:p w:rsidR="00A67BA3" w:rsidRPr="00A67BA3" w:rsidRDefault="00A67BA3" w:rsidP="00A67BA3">
      <w:pPr>
        <w:widowControl/>
        <w:spacing w:line="240" w:lineRule="auto"/>
        <w:jc w:val="right"/>
        <w:rPr>
          <w:color w:val="000000"/>
          <w:sz w:val="27"/>
          <w:szCs w:val="27"/>
        </w:rPr>
      </w:pPr>
      <w:r w:rsidRPr="00A67BA3">
        <w:rPr>
          <w:rFonts w:ascii="Arial" w:hAnsi="Arial" w:cs="Arial"/>
          <w:b/>
          <w:bCs/>
          <w:color w:val="000000"/>
          <w:sz w:val="28"/>
          <w:szCs w:val="28"/>
        </w:rPr>
        <w:t>Phiên bản &lt;1.0&gt;</w:t>
      </w:r>
    </w:p>
    <w:p w:rsidR="00A67BA3" w:rsidRPr="00A67BA3" w:rsidRDefault="00A67BA3" w:rsidP="00A67BA3">
      <w:pPr>
        <w:widowControl/>
        <w:spacing w:after="120"/>
        <w:ind w:left="720"/>
        <w:rPr>
          <w:color w:val="000000"/>
          <w:sz w:val="27"/>
          <w:szCs w:val="27"/>
        </w:rPr>
      </w:pPr>
      <w:r w:rsidRPr="00A67BA3">
        <w:rPr>
          <w:i/>
          <w:iCs/>
          <w:color w:val="0000FF"/>
        </w:rPr>
        <w:t> </w:t>
      </w:r>
    </w:p>
    <w:p w:rsidR="00A67BA3" w:rsidRPr="00A67BA3" w:rsidRDefault="00A67BA3" w:rsidP="00A67BA3">
      <w:pPr>
        <w:widowControl/>
        <w:spacing w:after="120"/>
        <w:ind w:left="720"/>
        <w:rPr>
          <w:color w:val="000000"/>
          <w:sz w:val="27"/>
          <w:szCs w:val="27"/>
        </w:rPr>
      </w:pPr>
      <w:r w:rsidRPr="00A67BA3">
        <w:rPr>
          <w:i/>
          <w:iCs/>
          <w:color w:val="0000FF"/>
        </w:rPr>
        <w:t> </w:t>
      </w:r>
    </w:p>
    <w:p w:rsidR="00A67BA3" w:rsidRPr="00A67BA3" w:rsidRDefault="00A67BA3" w:rsidP="00A67BA3">
      <w:pPr>
        <w:widowControl/>
        <w:spacing w:after="120"/>
        <w:ind w:left="720"/>
        <w:rPr>
          <w:color w:val="000000"/>
          <w:sz w:val="27"/>
          <w:szCs w:val="27"/>
        </w:rPr>
      </w:pPr>
      <w:r w:rsidRPr="00A67BA3">
        <w:rPr>
          <w:i/>
          <w:iCs/>
          <w:color w:val="0000FF"/>
        </w:rPr>
        <w:t>[Lưu ý: Mẫu sau được cung cấp để sử dụng với Quy trình Hợp nhất Hợp nhất.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A67BA3" w:rsidRPr="00A67BA3" w:rsidRDefault="00A67BA3" w:rsidP="00A67BA3">
      <w:pPr>
        <w:widowControl/>
        <w:spacing w:after="120"/>
        <w:ind w:left="720"/>
        <w:rPr>
          <w:color w:val="000000"/>
          <w:sz w:val="27"/>
          <w:szCs w:val="27"/>
        </w:rPr>
      </w:pPr>
      <w:r w:rsidRPr="00A67BA3">
        <w:rPr>
          <w:i/>
          <w:iCs/>
          <w:color w:val="0000FF"/>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A67BA3" w:rsidRPr="00A67BA3" w:rsidRDefault="00A67BA3" w:rsidP="00A67BA3">
      <w:pPr>
        <w:widowControl/>
        <w:spacing w:line="240" w:lineRule="auto"/>
        <w:jc w:val="center"/>
        <w:rPr>
          <w:color w:val="000000"/>
          <w:sz w:val="27"/>
          <w:szCs w:val="27"/>
        </w:rPr>
      </w:pPr>
      <w:r w:rsidRPr="00A67BA3">
        <w:rPr>
          <w:rFonts w:ascii="Arial" w:hAnsi="Arial" w:cs="Arial"/>
          <w:b/>
          <w:bCs/>
          <w:color w:val="000000"/>
          <w:sz w:val="28"/>
          <w:szCs w:val="28"/>
        </w:rPr>
        <w:t> </w:t>
      </w:r>
    </w:p>
    <w:p w:rsidR="00A67BA3" w:rsidRPr="00A67BA3" w:rsidRDefault="00A67BA3" w:rsidP="00A67BA3">
      <w:pPr>
        <w:widowControl/>
        <w:spacing w:line="240" w:lineRule="auto"/>
        <w:rPr>
          <w:sz w:val="24"/>
          <w:szCs w:val="24"/>
        </w:rPr>
      </w:pPr>
      <w:r w:rsidRPr="00A67BA3">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A67BA3" w:rsidRPr="00A67BA3" w:rsidTr="00A67BA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rPr>
                <w:sz w:val="24"/>
                <w:szCs w:val="24"/>
              </w:rPr>
            </w:pPr>
            <w:r w:rsidRPr="00A67BA3">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before="40"/>
              <w:ind w:right="68"/>
              <w:rPr>
                <w:sz w:val="24"/>
                <w:szCs w:val="24"/>
              </w:rPr>
            </w:pPr>
            <w:r w:rsidRPr="00A67BA3">
              <w:t>  Phiên bản: &lt;1.0&gt;</w:t>
            </w:r>
          </w:p>
        </w:tc>
      </w:tr>
      <w:tr w:rsidR="00A67BA3" w:rsidRPr="00A67BA3" w:rsidTr="00A67BA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rPr>
                <w:sz w:val="24"/>
                <w:szCs w:val="24"/>
              </w:rPr>
            </w:pPr>
            <w:r w:rsidRPr="00A67BA3">
              <w:t>Tài liệu kiến ​​trúc phần mềm</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rPr>
                <w:sz w:val="24"/>
                <w:szCs w:val="24"/>
              </w:rPr>
            </w:pPr>
            <w:r w:rsidRPr="00A67BA3">
              <w:t>  Ngày: &lt;dd / mmm / yy&gt;</w:t>
            </w:r>
          </w:p>
        </w:tc>
      </w:tr>
      <w:tr w:rsidR="00A67BA3" w:rsidRPr="00A67BA3" w:rsidTr="00A67BA3">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rPr>
                <w:sz w:val="24"/>
                <w:szCs w:val="24"/>
              </w:rPr>
            </w:pPr>
            <w:r w:rsidRPr="00A67BA3">
              <w:t>&lt;định danh tài liệu&gt;</w:t>
            </w:r>
          </w:p>
        </w:tc>
      </w:tr>
    </w:tbl>
    <w:p w:rsidR="00A67BA3" w:rsidRPr="00A67BA3" w:rsidRDefault="00A67BA3" w:rsidP="00A67BA3">
      <w:pPr>
        <w:widowControl/>
        <w:rPr>
          <w:color w:val="000000"/>
          <w:sz w:val="27"/>
          <w:szCs w:val="27"/>
        </w:rPr>
      </w:pPr>
      <w:r w:rsidRPr="00A67BA3">
        <w:rPr>
          <w:color w:val="000000"/>
        </w:rPr>
        <w:t> </w:t>
      </w:r>
    </w:p>
    <w:p w:rsidR="00A67BA3" w:rsidRPr="00A67BA3" w:rsidRDefault="00A67BA3" w:rsidP="00A67BA3">
      <w:pPr>
        <w:widowControl/>
        <w:spacing w:line="240" w:lineRule="auto"/>
        <w:jc w:val="center"/>
        <w:rPr>
          <w:color w:val="000000"/>
          <w:sz w:val="27"/>
          <w:szCs w:val="27"/>
        </w:rPr>
      </w:pPr>
      <w:r w:rsidRPr="00A67BA3">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A67BA3" w:rsidRPr="00A67BA3" w:rsidTr="00A67B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jc w:val="center"/>
              <w:rPr>
                <w:sz w:val="24"/>
                <w:szCs w:val="24"/>
              </w:rPr>
            </w:pPr>
            <w:r w:rsidRPr="00A67BA3">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jc w:val="center"/>
              <w:rPr>
                <w:sz w:val="24"/>
                <w:szCs w:val="24"/>
              </w:rPr>
            </w:pPr>
            <w:r w:rsidRPr="00A67BA3">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jc w:val="center"/>
              <w:rPr>
                <w:sz w:val="24"/>
                <w:szCs w:val="24"/>
              </w:rPr>
            </w:pPr>
            <w:r w:rsidRPr="00A67BA3">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jc w:val="center"/>
              <w:rPr>
                <w:sz w:val="24"/>
                <w:szCs w:val="24"/>
              </w:rPr>
            </w:pPr>
            <w:r w:rsidRPr="00A67BA3">
              <w:rPr>
                <w:b/>
                <w:bCs/>
              </w:rPr>
              <w:t>Tác giả</w:t>
            </w:r>
          </w:p>
        </w:tc>
      </w:tr>
      <w:tr w:rsidR="00A67BA3" w:rsidRPr="00A67BA3" w:rsidTr="00A67B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&lt;tên&gt;</w:t>
            </w:r>
          </w:p>
        </w:tc>
      </w:tr>
      <w:tr w:rsidR="00A67BA3" w:rsidRPr="00A67BA3" w:rsidTr="00A67B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r>
      <w:tr w:rsidR="00A67BA3" w:rsidRPr="00A67BA3" w:rsidTr="00A67B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r>
      <w:tr w:rsidR="00A67BA3" w:rsidRPr="00A67BA3" w:rsidTr="00A67BA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67BA3" w:rsidRPr="00A67BA3" w:rsidRDefault="00A67BA3" w:rsidP="00A67BA3">
            <w:pPr>
              <w:widowControl/>
              <w:spacing w:after="120"/>
              <w:rPr>
                <w:sz w:val="24"/>
                <w:szCs w:val="24"/>
              </w:rPr>
            </w:pPr>
            <w:r w:rsidRPr="00A67BA3">
              <w:t> </w:t>
            </w:r>
          </w:p>
        </w:tc>
      </w:tr>
    </w:tbl>
    <w:p w:rsidR="00A67BA3" w:rsidRPr="00A67BA3" w:rsidRDefault="00A67BA3" w:rsidP="00A67BA3">
      <w:pPr>
        <w:widowControl/>
        <w:rPr>
          <w:color w:val="000000"/>
          <w:sz w:val="27"/>
          <w:szCs w:val="27"/>
        </w:rPr>
      </w:pPr>
      <w:r w:rsidRPr="00A67BA3">
        <w:rPr>
          <w:color w:val="000000"/>
        </w:rPr>
        <w:t> </w:t>
      </w:r>
    </w:p>
    <w:p w:rsidR="00A67BA3" w:rsidRPr="00A67BA3" w:rsidRDefault="00A67BA3" w:rsidP="00A67BA3">
      <w:pPr>
        <w:widowControl/>
        <w:spacing w:line="240" w:lineRule="auto"/>
        <w:jc w:val="center"/>
        <w:rPr>
          <w:color w:val="000000"/>
          <w:sz w:val="27"/>
          <w:szCs w:val="27"/>
        </w:rPr>
      </w:pPr>
      <w:r w:rsidRPr="00A67BA3">
        <w:rPr>
          <w:color w:val="000000"/>
          <w:sz w:val="27"/>
          <w:szCs w:val="27"/>
        </w:rPr>
        <w:br w:type="textWrapping" w:clear="all"/>
      </w:r>
      <w:r w:rsidRPr="00A67BA3">
        <w:rPr>
          <w:rFonts w:ascii="Arial" w:hAnsi="Arial" w:cs="Arial"/>
          <w:b/>
          <w:bCs/>
          <w:color w:val="000000"/>
          <w:sz w:val="36"/>
          <w:szCs w:val="36"/>
        </w:rPr>
        <w:t>Mục lục</w:t>
      </w:r>
    </w:p>
    <w:p w:rsidR="00A67BA3" w:rsidRPr="00A67BA3" w:rsidRDefault="00A67BA3" w:rsidP="00A67BA3">
      <w:pPr>
        <w:widowControl/>
        <w:spacing w:before="240" w:after="60"/>
        <w:ind w:right="720"/>
        <w:rPr>
          <w:color w:val="000000"/>
          <w:sz w:val="27"/>
          <w:szCs w:val="27"/>
        </w:rPr>
      </w:pPr>
      <w:r w:rsidRPr="00A67BA3">
        <w:rPr>
          <w:color w:val="000000"/>
        </w:rPr>
        <w:t>1. Giới thiệu</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1.1 Mục đích</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lastRenderedPageBreak/>
        <w:t>1.2 Phạm vi</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1.3 Định nghĩa, từ viết tắt và từ viết tắt</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1.4 Tài liệu tham khảo</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1.5 Tổng quan</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2. Đại diện Architectu ral</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3. Các mục tiêu và ràng buộc về kiến ​​trúc</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4. Chế độ xem Use-Case</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4.1 Nhận thức ca sử dụng</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5. Quan điểm logic</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5.1 Tổng quan</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5.2 Các gói thiết kế quan trọng về mặt kiến ​​trúc</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6. Chế độ xem</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7. Chế độ xem triển khai</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8. Chế độ xem triển khai thực hiện</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8.1 Tổng quan</w:t>
      </w:r>
      <w:r w:rsidRPr="00A67BA3">
        <w:rPr>
          <w:color w:val="000000"/>
          <w:sz w:val="24"/>
          <w:szCs w:val="24"/>
        </w:rPr>
        <w:t>             </w:t>
      </w:r>
    </w:p>
    <w:p w:rsidR="00A67BA3" w:rsidRPr="00A67BA3" w:rsidRDefault="00A67BA3" w:rsidP="00A67BA3">
      <w:pPr>
        <w:widowControl/>
        <w:ind w:left="432" w:right="720"/>
        <w:rPr>
          <w:color w:val="000000"/>
          <w:sz w:val="27"/>
          <w:szCs w:val="27"/>
        </w:rPr>
      </w:pPr>
      <w:r w:rsidRPr="00A67BA3">
        <w:rPr>
          <w:color w:val="000000"/>
        </w:rPr>
        <w:t>8.2 Lớp</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9. Chế độ xem dữ liệu (tùy chọn)</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10. Kích thước và Hiệu suất</w:t>
      </w:r>
      <w:r w:rsidRPr="00A67BA3">
        <w:rPr>
          <w:color w:val="000000"/>
          <w:sz w:val="24"/>
          <w:szCs w:val="24"/>
        </w:rPr>
        <w:t>             </w:t>
      </w:r>
    </w:p>
    <w:p w:rsidR="00A67BA3" w:rsidRPr="00A67BA3" w:rsidRDefault="00A67BA3" w:rsidP="00A67BA3">
      <w:pPr>
        <w:widowControl/>
        <w:spacing w:before="240" w:after="60"/>
        <w:ind w:right="720"/>
        <w:rPr>
          <w:color w:val="000000"/>
          <w:sz w:val="27"/>
          <w:szCs w:val="27"/>
        </w:rPr>
      </w:pPr>
      <w:r w:rsidRPr="00A67BA3">
        <w:rPr>
          <w:color w:val="000000"/>
        </w:rPr>
        <w:t>11. Chất lượng</w:t>
      </w:r>
      <w:r w:rsidRPr="00A67BA3">
        <w:rPr>
          <w:color w:val="000000"/>
          <w:sz w:val="24"/>
          <w:szCs w:val="24"/>
        </w:rPr>
        <w:t>             </w:t>
      </w:r>
    </w:p>
    <w:p w:rsidR="00A67BA3" w:rsidRPr="00A67BA3" w:rsidRDefault="00A67BA3" w:rsidP="00A67BA3">
      <w:pPr>
        <w:widowControl/>
        <w:spacing w:line="240" w:lineRule="auto"/>
        <w:jc w:val="center"/>
        <w:rPr>
          <w:color w:val="000000"/>
          <w:sz w:val="27"/>
          <w:szCs w:val="27"/>
        </w:rPr>
      </w:pPr>
      <w:r w:rsidRPr="00A67BA3">
        <w:rPr>
          <w:color w:val="000000"/>
          <w:sz w:val="27"/>
          <w:szCs w:val="27"/>
        </w:rPr>
        <w:br w:type="textWrapping" w:clear="all"/>
      </w:r>
      <w:r w:rsidRPr="00A67BA3">
        <w:rPr>
          <w:rFonts w:ascii="Arial" w:hAnsi="Arial" w:cs="Arial"/>
          <w:b/>
          <w:bCs/>
          <w:color w:val="000000"/>
          <w:sz w:val="36"/>
          <w:szCs w:val="36"/>
        </w:rPr>
        <w:t>Tài liệu kiến ​​trúc phần mềm</w:t>
      </w:r>
    </w:p>
    <w:p w:rsidR="00A67BA3" w:rsidRPr="00A67BA3" w:rsidRDefault="00A67BA3" w:rsidP="00A83823">
      <w:pPr>
        <w:widowControl/>
        <w:spacing w:before="120" w:after="60"/>
        <w:outlineLvl w:val="0"/>
        <w:rPr>
          <w:b/>
          <w:bCs/>
          <w:color w:val="000000"/>
          <w:kern w:val="36"/>
          <w:sz w:val="48"/>
          <w:szCs w:val="48"/>
        </w:rPr>
      </w:pPr>
      <w:r w:rsidRPr="00A67BA3">
        <w:rPr>
          <w:rFonts w:ascii="Arial" w:hAnsi="Arial" w:cs="Arial"/>
          <w:b/>
          <w:bCs/>
          <w:color w:val="000000"/>
          <w:kern w:val="36"/>
          <w:sz w:val="24"/>
          <w:szCs w:val="24"/>
        </w:rPr>
        <w:t>1.</w:t>
      </w:r>
      <w:r w:rsidRPr="00A67BA3">
        <w:rPr>
          <w:b/>
          <w:bCs/>
          <w:color w:val="000000"/>
          <w:kern w:val="36"/>
          <w:sz w:val="14"/>
          <w:szCs w:val="14"/>
        </w:rPr>
        <w:t>   </w:t>
      </w:r>
      <w:bookmarkStart w:id="0" w:name="_Toc456598586"/>
      <w:bookmarkStart w:id="1" w:name="_Toc492766840"/>
      <w:bookmarkEnd w:id="0"/>
      <w:r w:rsidRPr="00A67BA3">
        <w:rPr>
          <w:rFonts w:ascii="Arial" w:hAnsi="Arial" w:cs="Arial"/>
          <w:b/>
          <w:bCs/>
          <w:color w:val="000000"/>
          <w:kern w:val="36"/>
          <w:sz w:val="24"/>
          <w:szCs w:val="24"/>
        </w:rPr>
        <w:t>Giới thiệu</w:t>
      </w:r>
      <w:bookmarkEnd w:id="1"/>
    </w:p>
    <w:p w:rsidR="00A67BA3" w:rsidRPr="00A67BA3" w:rsidRDefault="00A67BA3" w:rsidP="00A67BA3">
      <w:pPr>
        <w:widowControl/>
        <w:spacing w:after="120"/>
        <w:ind w:left="720"/>
        <w:rPr>
          <w:color w:val="000000"/>
          <w:sz w:val="27"/>
          <w:szCs w:val="27"/>
        </w:rPr>
      </w:pPr>
      <w:r w:rsidRPr="00A67BA3">
        <w:rPr>
          <w:i/>
          <w:iCs/>
          <w:color w:val="0000FF"/>
        </w:rPr>
        <w:t>[Phần giới thiệu của </w:t>
      </w:r>
      <w:r w:rsidRPr="00A67BA3">
        <w:rPr>
          <w:b/>
          <w:bCs/>
          <w:i/>
          <w:iCs/>
          <w:color w:val="0000FF"/>
        </w:rPr>
        <w:t>Tài liệu Kiến trúc Phần mềm </w:t>
      </w:r>
      <w:r w:rsidRPr="00A67BA3">
        <w:rPr>
          <w:i/>
          <w:iCs/>
          <w:color w:val="0000FF"/>
        </w:rPr>
        <w:t>cung cấp một cái nhìn tổng quan về toàn bộ </w:t>
      </w:r>
      <w:r w:rsidRPr="00A67BA3">
        <w:rPr>
          <w:b/>
          <w:bCs/>
          <w:i/>
          <w:iCs/>
          <w:color w:val="0000FF"/>
        </w:rPr>
        <w:t>Tài liệu Kiến trúc Phần mềm </w:t>
      </w:r>
      <w:r w:rsidRPr="00A67BA3">
        <w:rPr>
          <w:i/>
          <w:iCs/>
          <w:color w:val="0000FF"/>
        </w:rPr>
        <w:t>. Nó bao gồm mục đích, phạm vi , định nghĩa, từ viết tắt, chữ viết tắt, tài liệu tham khảo và tổng quan về </w:t>
      </w:r>
      <w:r w:rsidRPr="00A67BA3">
        <w:rPr>
          <w:b/>
          <w:bCs/>
          <w:i/>
          <w:iCs/>
          <w:color w:val="0000FF"/>
        </w:rPr>
        <w:t>Tài liệu Kiến trúc Phần mềm </w:t>
      </w:r>
      <w:r w:rsidRPr="00A67BA3">
        <w:rPr>
          <w:i/>
          <w:iCs/>
          <w:color w:val="0000FF"/>
        </w:rPr>
        <w:t>.]</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1.1</w:t>
      </w:r>
      <w:r w:rsidRPr="00A67BA3">
        <w:rPr>
          <w:b/>
          <w:bCs/>
          <w:color w:val="000000"/>
          <w:sz w:val="14"/>
          <w:szCs w:val="14"/>
        </w:rPr>
        <w:t> </w:t>
      </w:r>
      <w:bookmarkStart w:id="2" w:name="_Toc456598587"/>
      <w:bookmarkStart w:id="3" w:name="_Toc492766841"/>
      <w:bookmarkEnd w:id="2"/>
      <w:r w:rsidRPr="00A67BA3">
        <w:rPr>
          <w:rFonts w:ascii="Arial" w:hAnsi="Arial" w:cs="Arial"/>
          <w:b/>
          <w:bCs/>
          <w:color w:val="000000"/>
        </w:rPr>
        <w:t>Mục đích</w:t>
      </w:r>
      <w:bookmarkEnd w:id="3"/>
    </w:p>
    <w:p w:rsidR="00A67BA3" w:rsidRPr="00A67BA3" w:rsidRDefault="00A67BA3" w:rsidP="00A67BA3">
      <w:pPr>
        <w:widowControl/>
        <w:ind w:left="720"/>
        <w:rPr>
          <w:color w:val="000000"/>
          <w:sz w:val="27"/>
          <w:szCs w:val="27"/>
        </w:rPr>
      </w:pPr>
      <w:bookmarkStart w:id="4" w:name="_Toc456598588"/>
      <w:r w:rsidRPr="00A67BA3">
        <w:rPr>
          <w:color w:val="000000"/>
        </w:rPr>
        <w:t>Tài liệu này cung cấp tổng quan kiến ​​trúc toàn diện của hệ thống, sử dụng một số quan điểm kiến ​​trúc khác nhau để mô tả các khía cạnh thuê khác nhau của hệ thống. Nó nhằm nắm bắt và truyền đạt các quyết định kiến ​​trúc quan trọng đã được thực hiện trên hệ thống.</w:t>
      </w:r>
      <w:bookmarkEnd w:id="4"/>
    </w:p>
    <w:p w:rsidR="00A67BA3" w:rsidRPr="00A67BA3" w:rsidRDefault="00A67BA3" w:rsidP="00A67BA3">
      <w:pPr>
        <w:widowControl/>
        <w:ind w:left="720"/>
        <w:rPr>
          <w:color w:val="000000"/>
          <w:sz w:val="27"/>
          <w:szCs w:val="27"/>
        </w:rPr>
      </w:pPr>
      <w:r w:rsidRPr="00A67BA3">
        <w:rPr>
          <w:color w:val="000000"/>
        </w:rPr>
        <w:t> </w:t>
      </w:r>
    </w:p>
    <w:p w:rsidR="00A67BA3" w:rsidRPr="00A67BA3" w:rsidRDefault="00A67BA3" w:rsidP="00A67BA3">
      <w:pPr>
        <w:widowControl/>
        <w:spacing w:after="120"/>
        <w:ind w:left="720"/>
        <w:rPr>
          <w:color w:val="000000"/>
          <w:sz w:val="27"/>
          <w:szCs w:val="27"/>
        </w:rPr>
      </w:pPr>
      <w:r w:rsidRPr="00A67BA3">
        <w:rPr>
          <w:i/>
          <w:iCs/>
          <w:color w:val="0000FF"/>
        </w:rPr>
        <w:t>[Phần này xác định vai trò hoặc mục đích của </w:t>
      </w:r>
      <w:r w:rsidRPr="00A67BA3">
        <w:rPr>
          <w:b/>
          <w:bCs/>
          <w:i/>
          <w:iCs/>
          <w:color w:val="0000FF"/>
        </w:rPr>
        <w:t>Tài liệu Kiến trúc Phần mềm </w:t>
      </w:r>
      <w:r w:rsidRPr="00A67BA3">
        <w:rPr>
          <w:i/>
          <w:iCs/>
          <w:color w:val="0000FF"/>
        </w:rPr>
        <w:t>, trong ion tài liệu tổng thể của dự án và mô tả ngắn gọn cấu trúc của tài liệu. Đối tượng cụ thể của tài liệu được xác định, với dấu hiệu về cách họ dự kiến ​​sẽ sử dụng tài liệu.]</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1.2 </w:t>
      </w:r>
      <w:bookmarkStart w:id="5" w:name="_Toc492766842"/>
      <w:r w:rsidRPr="00A67BA3">
        <w:rPr>
          <w:rFonts w:ascii="Arial" w:hAnsi="Arial" w:cs="Arial"/>
          <w:b/>
          <w:bCs/>
          <w:color w:val="000000"/>
        </w:rPr>
        <w:t>Phạm vi</w:t>
      </w:r>
      <w:bookmarkEnd w:id="5"/>
    </w:p>
    <w:p w:rsidR="00A67BA3" w:rsidRPr="00A67BA3" w:rsidRDefault="00A67BA3" w:rsidP="00A67BA3">
      <w:pPr>
        <w:widowControl/>
        <w:spacing w:after="120"/>
        <w:ind w:left="720"/>
        <w:rPr>
          <w:color w:val="000000"/>
          <w:sz w:val="27"/>
          <w:szCs w:val="27"/>
        </w:rPr>
      </w:pPr>
      <w:bookmarkStart w:id="6" w:name="_Toc456598589"/>
      <w:r w:rsidRPr="00A67BA3">
        <w:rPr>
          <w:i/>
          <w:iCs/>
          <w:color w:val="0000FF"/>
        </w:rPr>
        <w:lastRenderedPageBreak/>
        <w:t>[Mô tả ngắn gọn về những gì mà Tài liệu Kiến trúc Phần mềm áp dụng cho; những gì bị ảnh hưởng hoặc bị ảnh hưởng bởi tài liệu này.]</w:t>
      </w:r>
      <w:bookmarkEnd w:id="6"/>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1.3 </w:t>
      </w:r>
      <w:bookmarkStart w:id="7" w:name="_Toc492766843"/>
      <w:r w:rsidRPr="00A67BA3">
        <w:rPr>
          <w:rFonts w:ascii="Arial" w:hAnsi="Arial" w:cs="Arial"/>
          <w:b/>
          <w:bCs/>
          <w:color w:val="000000"/>
        </w:rPr>
        <w:t>Định nghĩa, từ viết tắt và từ viết tắt</w:t>
      </w:r>
      <w:bookmarkEnd w:id="7"/>
    </w:p>
    <w:p w:rsidR="00A67BA3" w:rsidRPr="00A67BA3" w:rsidRDefault="00A67BA3" w:rsidP="00A67BA3">
      <w:pPr>
        <w:widowControl/>
        <w:spacing w:after="120"/>
        <w:ind w:left="720"/>
        <w:rPr>
          <w:color w:val="000000"/>
          <w:sz w:val="27"/>
          <w:szCs w:val="27"/>
        </w:rPr>
      </w:pPr>
      <w:r w:rsidRPr="00A67BA3">
        <w:rPr>
          <w:i/>
          <w:iCs/>
          <w:color w:val="0000FF"/>
        </w:rPr>
        <w:t>[Tiểu mục này cung cấp định nghĩa của tất cả các thuật ngữ, từ viết tắt và chữ viết tắt cần thiết để diễn giải đúng </w:t>
      </w:r>
      <w:r w:rsidRPr="00A67BA3">
        <w:rPr>
          <w:b/>
          <w:bCs/>
          <w:i/>
          <w:iCs/>
          <w:color w:val="0000FF"/>
        </w:rPr>
        <w:t>Tài liệu Kiến trúc Phần mềm </w:t>
      </w:r>
      <w:r w:rsidRPr="00A67BA3">
        <w:rPr>
          <w:i/>
          <w:iCs/>
          <w:color w:val="0000FF"/>
        </w:rPr>
        <w:t>. Thông tin này có thể được cung cấp bằng cách tham chiếu đến Bảng chú giải thuật ngữ của dự án.] </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1,4</w:t>
      </w:r>
      <w:r w:rsidRPr="00A67BA3">
        <w:rPr>
          <w:b/>
          <w:bCs/>
          <w:color w:val="000000"/>
          <w:sz w:val="14"/>
          <w:szCs w:val="14"/>
        </w:rPr>
        <w:t> </w:t>
      </w:r>
      <w:bookmarkStart w:id="8" w:name="_Toc456598590"/>
      <w:bookmarkStart w:id="9" w:name="_Toc492766844"/>
      <w:bookmarkEnd w:id="8"/>
      <w:r w:rsidRPr="00A67BA3">
        <w:rPr>
          <w:rFonts w:ascii="Arial" w:hAnsi="Arial" w:cs="Arial"/>
          <w:b/>
          <w:bCs/>
          <w:color w:val="000000"/>
        </w:rPr>
        <w:t>Người giới thiệu</w:t>
      </w:r>
      <w:bookmarkEnd w:id="9"/>
    </w:p>
    <w:p w:rsidR="00A67BA3" w:rsidRPr="00A67BA3" w:rsidRDefault="00A67BA3" w:rsidP="00A67BA3">
      <w:pPr>
        <w:widowControl/>
        <w:spacing w:after="120"/>
        <w:ind w:left="720"/>
        <w:rPr>
          <w:color w:val="000000"/>
          <w:sz w:val="27"/>
          <w:szCs w:val="27"/>
        </w:rPr>
      </w:pPr>
      <w:r w:rsidRPr="00A67BA3">
        <w:rPr>
          <w:i/>
          <w:iCs/>
          <w:color w:val="0000FF"/>
        </w:rPr>
        <w:t>[Tiểu mục này cung cấp danh sách đầy đủ tất cả các tài liệu được tham chiếu ở những nơi khác trong </w:t>
      </w:r>
      <w:r w:rsidRPr="00A67BA3">
        <w:rPr>
          <w:b/>
          <w:bCs/>
          <w:i/>
          <w:iCs/>
          <w:color w:val="0000FF"/>
        </w:rPr>
        <w:t>Tài liệu Kiến trúc Phần mềm </w:t>
      </w:r>
      <w:r w:rsidRPr="00A67BA3">
        <w:rPr>
          <w:i/>
          <w:iCs/>
          <w:color w:val="0000FF"/>
        </w:rPr>
        <w:t>. Xác định từng tài liệu theo tiêu đề, số báo cáo (nếu áp dụng e), ngày tháng và tổ chức xuất bản. Chỉ định các nguồn mà từ đó các tài liệu tham khảo có thể được lấy. Thông tin này có thể được cung cấp bằng cách tham chiếu đến phụ lục hoặc tài liệu khác.]</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1,5</w:t>
      </w:r>
      <w:r w:rsidRPr="00A67BA3">
        <w:rPr>
          <w:b/>
          <w:bCs/>
          <w:color w:val="000000"/>
          <w:sz w:val="14"/>
          <w:szCs w:val="14"/>
        </w:rPr>
        <w:t> </w:t>
      </w:r>
      <w:bookmarkStart w:id="10" w:name="_Toc456598591"/>
      <w:bookmarkStart w:id="11" w:name="_Toc492766845"/>
      <w:bookmarkEnd w:id="10"/>
      <w:r w:rsidRPr="00A67BA3">
        <w:rPr>
          <w:rFonts w:ascii="Arial" w:hAnsi="Arial" w:cs="Arial"/>
          <w:b/>
          <w:bCs/>
          <w:color w:val="000000"/>
        </w:rPr>
        <w:t>Tổng quat</w:t>
      </w:r>
      <w:bookmarkEnd w:id="11"/>
    </w:p>
    <w:p w:rsidR="00A67BA3" w:rsidRPr="00A67BA3" w:rsidRDefault="00A67BA3" w:rsidP="00A67BA3">
      <w:pPr>
        <w:widowControl/>
        <w:spacing w:after="120"/>
        <w:ind w:left="720"/>
        <w:rPr>
          <w:color w:val="000000"/>
          <w:sz w:val="27"/>
          <w:szCs w:val="27"/>
        </w:rPr>
      </w:pPr>
      <w:r w:rsidRPr="00A67BA3">
        <w:rPr>
          <w:i/>
          <w:iCs/>
          <w:color w:val="0000FF"/>
        </w:rPr>
        <w:t>[Tiểu mục này mô tả những gì phần còn lại của </w:t>
      </w:r>
      <w:r w:rsidRPr="00A67BA3">
        <w:rPr>
          <w:b/>
          <w:bCs/>
          <w:i/>
          <w:iCs/>
          <w:color w:val="0000FF"/>
        </w:rPr>
        <w:t>Tài liệu Bảo vệ Phần mềm </w:t>
      </w:r>
      <w:r w:rsidRPr="00A67BA3">
        <w:rPr>
          <w:i/>
          <w:iCs/>
          <w:color w:val="0000FF"/>
        </w:rPr>
        <w:t>chứa và giải thích cách </w:t>
      </w:r>
      <w:r w:rsidRPr="00A67BA3">
        <w:rPr>
          <w:b/>
          <w:bCs/>
          <w:i/>
          <w:iCs/>
          <w:color w:val="0000FF"/>
        </w:rPr>
        <w:t>Tài liệu Kiến trúc Phần mềm </w:t>
      </w:r>
      <w:r w:rsidRPr="00A67BA3">
        <w:rPr>
          <w:i/>
          <w:iCs/>
          <w:color w:val="0000FF"/>
        </w:rPr>
        <w:t>được tổ chức.]</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2. </w:t>
      </w:r>
      <w:bookmarkStart w:id="12" w:name="_Toc492766846"/>
      <w:r w:rsidRPr="00A67BA3">
        <w:rPr>
          <w:rFonts w:ascii="Arial" w:hAnsi="Arial" w:cs="Arial"/>
          <w:b/>
          <w:bCs/>
          <w:color w:val="000000"/>
          <w:kern w:val="36"/>
          <w:sz w:val="24"/>
          <w:szCs w:val="24"/>
        </w:rPr>
        <w:t>Đại diện kiến ​​trúc</w:t>
      </w:r>
      <w:r w:rsidRPr="00A67BA3">
        <w:rPr>
          <w:b/>
          <w:bCs/>
          <w:color w:val="000000"/>
          <w:kern w:val="36"/>
          <w:sz w:val="14"/>
          <w:szCs w:val="14"/>
        </w:rPr>
        <w:t>  </w:t>
      </w:r>
      <w:bookmarkEnd w:id="12"/>
    </w:p>
    <w:p w:rsidR="00A67BA3" w:rsidRPr="00A67BA3" w:rsidRDefault="00A67BA3" w:rsidP="00A67BA3">
      <w:pPr>
        <w:widowControl/>
        <w:spacing w:after="120"/>
        <w:ind w:left="720"/>
        <w:rPr>
          <w:color w:val="000000"/>
          <w:sz w:val="27"/>
          <w:szCs w:val="27"/>
        </w:rPr>
      </w:pPr>
      <w:r w:rsidRPr="00A67BA3">
        <w:rPr>
          <w:i/>
          <w:iCs/>
          <w:color w:val="0000FF"/>
        </w:rPr>
        <w:t>[Phần này mô tả kiến ​​trúc phần mềm dành cho hệ thống hiện tại và cách nó được biểu diễn. Trong các dạng xem </w:t>
      </w:r>
      <w:r w:rsidRPr="00A67BA3">
        <w:rPr>
          <w:b/>
          <w:bCs/>
          <w:i/>
          <w:iCs/>
          <w:color w:val="0000FF"/>
        </w:rPr>
        <w:t>Use-Case </w:t>
      </w:r>
      <w:r w:rsidRPr="00A67BA3">
        <w:rPr>
          <w:i/>
          <w:iCs/>
          <w:color w:val="0000FF"/>
        </w:rPr>
        <w:t>, </w:t>
      </w:r>
      <w:r w:rsidRPr="00A67BA3">
        <w:rPr>
          <w:b/>
          <w:bCs/>
          <w:i/>
          <w:iCs/>
          <w:color w:val="0000FF"/>
        </w:rPr>
        <w:t>Logical </w:t>
      </w:r>
      <w:r w:rsidRPr="00A67BA3">
        <w:rPr>
          <w:i/>
          <w:iCs/>
          <w:color w:val="0000FF"/>
        </w:rPr>
        <w:t>, </w:t>
      </w:r>
      <w:r w:rsidRPr="00A67BA3">
        <w:rPr>
          <w:b/>
          <w:bCs/>
          <w:i/>
          <w:iCs/>
          <w:color w:val="0000FF"/>
        </w:rPr>
        <w:t>Process </w:t>
      </w:r>
      <w:r w:rsidRPr="00A67BA3">
        <w:rPr>
          <w:i/>
          <w:iCs/>
          <w:color w:val="0000FF"/>
        </w:rPr>
        <w:t>, </w:t>
      </w:r>
      <w:r w:rsidRPr="00A67BA3">
        <w:rPr>
          <w:b/>
          <w:bCs/>
          <w:i/>
          <w:iCs/>
          <w:color w:val="0000FF"/>
        </w:rPr>
        <w:t>Deployment </w:t>
      </w:r>
      <w:r w:rsidRPr="00A67BA3">
        <w:rPr>
          <w:i/>
          <w:iCs/>
          <w:color w:val="0000FF"/>
        </w:rPr>
        <w:t>và </w:t>
      </w:r>
      <w:r w:rsidRPr="00A67BA3">
        <w:rPr>
          <w:b/>
          <w:bCs/>
          <w:i/>
          <w:iCs/>
          <w:color w:val="0000FF"/>
        </w:rPr>
        <w:t>implement </w:t>
      </w:r>
      <w:r w:rsidRPr="00A67BA3">
        <w:rPr>
          <w:i/>
          <w:iCs/>
          <w:color w:val="0000FF"/>
        </w:rPr>
        <w:t>, nó liệt kê các dạng xem cần thiết và đối với mỗi dạng xem, giải thích các loại phần tử mô hình mà nó chứa.]</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3. </w:t>
      </w:r>
      <w:bookmarkStart w:id="13" w:name="_Toc492766847"/>
      <w:r w:rsidRPr="00A67BA3">
        <w:rPr>
          <w:rFonts w:ascii="Arial" w:hAnsi="Arial" w:cs="Arial"/>
          <w:b/>
          <w:bCs/>
          <w:color w:val="000000"/>
          <w:kern w:val="36"/>
          <w:sz w:val="24"/>
          <w:szCs w:val="24"/>
        </w:rPr>
        <w:t>Các mục tiêu và ràng buộc về kiến ​​trúc</w:t>
      </w:r>
      <w:r w:rsidRPr="00A67BA3">
        <w:rPr>
          <w:b/>
          <w:bCs/>
          <w:color w:val="000000"/>
          <w:kern w:val="36"/>
          <w:sz w:val="14"/>
          <w:szCs w:val="14"/>
        </w:rPr>
        <w:t>  </w:t>
      </w:r>
      <w:bookmarkEnd w:id="13"/>
    </w:p>
    <w:p w:rsidR="00A67BA3" w:rsidRPr="00A67BA3" w:rsidRDefault="00A67BA3" w:rsidP="00A67BA3">
      <w:pPr>
        <w:widowControl/>
        <w:spacing w:after="120"/>
        <w:ind w:left="720"/>
        <w:rPr>
          <w:color w:val="000000"/>
          <w:sz w:val="27"/>
          <w:szCs w:val="27"/>
        </w:rPr>
      </w:pPr>
      <w:r w:rsidRPr="00A67BA3">
        <w:rPr>
          <w:i/>
          <w:iCs/>
          <w:color w:val="0000FF"/>
        </w:rPr>
        <w:t>[Phần này mô tả các yêu cầu phần mềm và các quan điểm có ảnh hưởng đáng kể đến kiến ​​trúc; ví dụ: an toàn, bảo mật, quyền riêng tư, sử dụng một sản phẩm bán sẵn, tính di động, phân phối và tái sử dụng. Nó cũng nắm bắt các ràng buộc đặc biệt có thể áp dụng: thiết kế và triển khai chiến lược, công cụ phát triển, cấu trúc nhóm, lịch trình, mã kế thừa, v.v.]</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4. </w:t>
      </w:r>
      <w:bookmarkStart w:id="14" w:name="_Toc492766848"/>
      <w:r w:rsidRPr="00A67BA3">
        <w:rPr>
          <w:rFonts w:ascii="Arial" w:hAnsi="Arial" w:cs="Arial"/>
          <w:b/>
          <w:bCs/>
          <w:color w:val="000000"/>
          <w:kern w:val="36"/>
          <w:sz w:val="24"/>
          <w:szCs w:val="24"/>
        </w:rPr>
        <w:t>Chế độ xem Use-Case</w:t>
      </w:r>
      <w:r w:rsidRPr="00A67BA3">
        <w:rPr>
          <w:b/>
          <w:bCs/>
          <w:color w:val="000000"/>
          <w:kern w:val="36"/>
          <w:sz w:val="14"/>
          <w:szCs w:val="14"/>
        </w:rPr>
        <w:t>  </w:t>
      </w:r>
      <w:bookmarkEnd w:id="14"/>
    </w:p>
    <w:p w:rsidR="00A67BA3" w:rsidRPr="00A67BA3" w:rsidRDefault="00A67BA3" w:rsidP="00A67BA3">
      <w:pPr>
        <w:widowControl/>
        <w:spacing w:after="120"/>
        <w:ind w:left="720"/>
        <w:rPr>
          <w:color w:val="000000"/>
          <w:sz w:val="27"/>
          <w:szCs w:val="27"/>
        </w:rPr>
      </w:pPr>
      <w:r w:rsidRPr="00A67BA3">
        <w:rPr>
          <w:i/>
          <w:iCs/>
          <w:color w:val="0000FF"/>
        </w:rPr>
        <w:t>[Phần này liệt kê các trường hợp sử dụng hoặc kịch bản từ mô hình ca sử dụng nếu chúng đại diện cho một số chức năng quan trọng, trọng tâm của hệ thống cuối cùng hoặc nếu chúng có phạm vi kiến ​​trúc lớn — chúng thực hiện nhiều yếu tố kiến ​​trúc hoặc nếu chúng nhấn mạnh hoặc minh họa một , điểm tinh tế của kiến ​​trúc.]</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4.1 Nhận thức ca </w:t>
      </w:r>
      <w:bookmarkStart w:id="15" w:name="_Toc492766849"/>
      <w:r w:rsidRPr="00A67BA3">
        <w:rPr>
          <w:rFonts w:ascii="Arial" w:hAnsi="Arial" w:cs="Arial"/>
          <w:b/>
          <w:bCs/>
          <w:color w:val="000000"/>
        </w:rPr>
        <w:t>sử dụng</w:t>
      </w:r>
      <w:bookmarkEnd w:id="15"/>
    </w:p>
    <w:p w:rsidR="00A67BA3" w:rsidRPr="00A67BA3" w:rsidRDefault="00A67BA3" w:rsidP="00A67BA3">
      <w:pPr>
        <w:widowControl/>
        <w:spacing w:after="120"/>
        <w:ind w:left="720"/>
        <w:rPr>
          <w:color w:val="000000"/>
          <w:sz w:val="27"/>
          <w:szCs w:val="27"/>
        </w:rPr>
      </w:pPr>
      <w:r w:rsidRPr="00A67BA3">
        <w:rPr>
          <w:i/>
          <w:iCs/>
          <w:color w:val="0000FF"/>
        </w:rPr>
        <w:t>[Phần này minh họa cách phần mềm thực sự hoạt động bằng cách đưa ra một vài hiện thực trường hợp sử dụng (hoặc kịch bản) được chọn lọc và giải thích cách các phần tử mô hình thiết kế khác nhau đóng góp vào chức năng của chúng.]</w:t>
      </w:r>
    </w:p>
    <w:p w:rsidR="00A67BA3" w:rsidRPr="00A67BA3" w:rsidRDefault="00A67BA3" w:rsidP="00A67BA3">
      <w:pPr>
        <w:widowControl/>
        <w:rPr>
          <w:color w:val="000000"/>
          <w:sz w:val="27"/>
          <w:szCs w:val="27"/>
        </w:rPr>
      </w:pPr>
      <w:r w:rsidRPr="00A67BA3">
        <w:rPr>
          <w:color w:val="000000"/>
        </w:rPr>
        <w:t> </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5. Quan điểm </w:t>
      </w:r>
      <w:bookmarkStart w:id="16" w:name="_Toc492766850"/>
      <w:r w:rsidRPr="00A67BA3">
        <w:rPr>
          <w:rFonts w:ascii="Arial" w:hAnsi="Arial" w:cs="Arial"/>
          <w:b/>
          <w:bCs/>
          <w:color w:val="000000"/>
          <w:kern w:val="36"/>
          <w:sz w:val="24"/>
          <w:szCs w:val="24"/>
        </w:rPr>
        <w:t>logic</w:t>
      </w:r>
      <w:r w:rsidRPr="00A67BA3">
        <w:rPr>
          <w:b/>
          <w:bCs/>
          <w:color w:val="000000"/>
          <w:kern w:val="36"/>
          <w:sz w:val="14"/>
          <w:szCs w:val="14"/>
        </w:rPr>
        <w:t>  </w:t>
      </w:r>
      <w:bookmarkEnd w:id="16"/>
    </w:p>
    <w:p w:rsidR="00A67BA3" w:rsidRPr="00A67BA3" w:rsidRDefault="00A67BA3" w:rsidP="00A67BA3">
      <w:pPr>
        <w:widowControl/>
        <w:spacing w:after="120"/>
        <w:ind w:left="720"/>
        <w:rPr>
          <w:color w:val="000000"/>
          <w:sz w:val="27"/>
          <w:szCs w:val="27"/>
        </w:rPr>
      </w:pPr>
      <w:r w:rsidRPr="00A67BA3">
        <w:rPr>
          <w:i/>
          <w:iCs/>
          <w:color w:val="0000FF"/>
        </w:rPr>
        <w:t>[Phần này mô tả các phần quan trọng về mặt kiến ​​trúc của mô hình thiết kế, chẳng hạn như sự phân hủy của nó thành các hệ thống con và gói. Và đối với mỗi gói quan trọng, sự phân hủy của nó thành các lớp và tiện ích lớp. Bạn nên giới thiệu các lớp quan trọng về mặt kiến ​​trúc và mô tả trách nhiệm của chúng, cũng như một vài mối quan hệ, các quy định và thuộc tính rất quan trọng .]</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5.1 </w:t>
      </w:r>
      <w:bookmarkStart w:id="17" w:name="_Toc492766851"/>
      <w:r w:rsidRPr="00A67BA3">
        <w:rPr>
          <w:rFonts w:ascii="Arial" w:hAnsi="Arial" w:cs="Arial"/>
          <w:b/>
          <w:bCs/>
          <w:color w:val="000000"/>
        </w:rPr>
        <w:t>Tổng quan</w:t>
      </w:r>
      <w:bookmarkEnd w:id="17"/>
    </w:p>
    <w:p w:rsidR="00A67BA3" w:rsidRPr="00A67BA3" w:rsidRDefault="00A67BA3" w:rsidP="00A67BA3">
      <w:pPr>
        <w:widowControl/>
        <w:spacing w:after="120"/>
        <w:ind w:left="720"/>
        <w:rPr>
          <w:color w:val="000000"/>
          <w:sz w:val="27"/>
          <w:szCs w:val="27"/>
        </w:rPr>
      </w:pPr>
      <w:r w:rsidRPr="00A67BA3">
        <w:rPr>
          <w:i/>
          <w:iCs/>
          <w:color w:val="0000FF"/>
        </w:rPr>
        <w:t>[Phần phụ này mô tả sự phân rã tổng thể của mô hình thiết kế về mặt phân cấp gói và các lớp của nó.]</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5.2 </w:t>
      </w:r>
      <w:bookmarkStart w:id="18" w:name="_Toc492766852"/>
      <w:r w:rsidRPr="00A67BA3">
        <w:rPr>
          <w:rFonts w:ascii="Arial" w:hAnsi="Arial" w:cs="Arial"/>
          <w:b/>
          <w:bCs/>
          <w:color w:val="000000"/>
        </w:rPr>
        <w:t>Các gói thiết kế quan trọng về mặt kiến ​​trúc</w:t>
      </w:r>
      <w:bookmarkEnd w:id="18"/>
    </w:p>
    <w:p w:rsidR="00A67BA3" w:rsidRPr="00A67BA3" w:rsidRDefault="00A67BA3" w:rsidP="00A67BA3">
      <w:pPr>
        <w:widowControl/>
        <w:spacing w:after="120"/>
        <w:ind w:left="720"/>
        <w:rPr>
          <w:color w:val="000000"/>
          <w:sz w:val="27"/>
          <w:szCs w:val="27"/>
        </w:rPr>
      </w:pPr>
      <w:r w:rsidRPr="00A67BA3">
        <w:rPr>
          <w:i/>
          <w:iCs/>
          <w:color w:val="0000FF"/>
        </w:rPr>
        <w:t>[Đối với mỗi gói quan trọng, bao gồm một tiểu mục với tên của nó, mô tả ngắn gọn của nó và một sơ đồ với tất cả các lớp và gói quan trọng có trong gói.</w:t>
      </w:r>
    </w:p>
    <w:p w:rsidR="00A67BA3" w:rsidRPr="00A67BA3" w:rsidRDefault="00A67BA3" w:rsidP="00A67BA3">
      <w:pPr>
        <w:widowControl/>
        <w:spacing w:after="120"/>
        <w:ind w:left="720"/>
        <w:rPr>
          <w:color w:val="000000"/>
          <w:sz w:val="27"/>
          <w:szCs w:val="27"/>
        </w:rPr>
      </w:pPr>
      <w:r w:rsidRPr="00A67BA3">
        <w:rPr>
          <w:i/>
          <w:iCs/>
          <w:color w:val="0000FF"/>
        </w:rPr>
        <w:lastRenderedPageBreak/>
        <w:t>Đối với mỗi lớp quan trọng trong gói, hãy bao gồm tên, mô tả ngắn gọn và, tùy chọn, mô tả về một số thuộc tính , hoạt động và tài trợ chính của nó.]</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6. </w:t>
      </w:r>
      <w:bookmarkStart w:id="19" w:name="_Toc492766853"/>
      <w:r w:rsidRPr="00A67BA3">
        <w:rPr>
          <w:rFonts w:ascii="Arial" w:hAnsi="Arial" w:cs="Arial"/>
          <w:b/>
          <w:bCs/>
          <w:color w:val="000000"/>
          <w:kern w:val="36"/>
          <w:sz w:val="24"/>
          <w:szCs w:val="24"/>
        </w:rPr>
        <w:t>Chế độ xem</w:t>
      </w:r>
      <w:r w:rsidRPr="00A67BA3">
        <w:rPr>
          <w:b/>
          <w:bCs/>
          <w:color w:val="000000"/>
          <w:kern w:val="36"/>
          <w:sz w:val="14"/>
          <w:szCs w:val="14"/>
        </w:rPr>
        <w:t>  </w:t>
      </w:r>
      <w:bookmarkEnd w:id="19"/>
    </w:p>
    <w:p w:rsidR="00A67BA3" w:rsidRPr="00A67BA3" w:rsidRDefault="00A67BA3" w:rsidP="00A67BA3">
      <w:pPr>
        <w:widowControl/>
        <w:spacing w:after="120"/>
        <w:ind w:left="720"/>
        <w:rPr>
          <w:color w:val="000000"/>
          <w:sz w:val="27"/>
          <w:szCs w:val="27"/>
        </w:rPr>
      </w:pPr>
      <w:r w:rsidRPr="00A67BA3">
        <w:rPr>
          <w:i/>
          <w:iCs/>
          <w:color w:val="0000FF"/>
        </w:rPr>
        <w:t>[Phần này mô tả sự phân rã của hệ thống thành các quy trình nhẹ (các luồng điều khiển đơn) và các quy trình nặng (nhóm các quy trình nhẹ). Tổ chức phần theo hàng loạt các quy trình giao tiếp hoặc tương tác. Mô tả các phương thức giao tiếp chính giữa các quá trình, chẳng hạn như truyền thông báo, ngắt và điểm hẹn.]</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7. </w:t>
      </w:r>
      <w:bookmarkStart w:id="20" w:name="_Toc492766854"/>
      <w:r w:rsidRPr="00A67BA3">
        <w:rPr>
          <w:rFonts w:ascii="Arial" w:hAnsi="Arial" w:cs="Arial"/>
          <w:b/>
          <w:bCs/>
          <w:color w:val="000000"/>
          <w:kern w:val="36"/>
          <w:sz w:val="24"/>
          <w:szCs w:val="24"/>
        </w:rPr>
        <w:t>Chế độ xem triển khai</w:t>
      </w:r>
      <w:r w:rsidRPr="00A67BA3">
        <w:rPr>
          <w:b/>
          <w:bCs/>
          <w:color w:val="000000"/>
          <w:kern w:val="36"/>
          <w:sz w:val="14"/>
          <w:szCs w:val="14"/>
        </w:rPr>
        <w:t>  </w:t>
      </w:r>
      <w:bookmarkEnd w:id="20"/>
    </w:p>
    <w:p w:rsidR="00A67BA3" w:rsidRPr="00A67BA3" w:rsidRDefault="00A67BA3" w:rsidP="00A67BA3">
      <w:pPr>
        <w:widowControl/>
        <w:spacing w:after="120"/>
        <w:ind w:left="720"/>
        <w:rPr>
          <w:color w:val="000000"/>
          <w:sz w:val="27"/>
          <w:szCs w:val="27"/>
        </w:rPr>
      </w:pPr>
      <w:r w:rsidRPr="00A67BA3">
        <w:rPr>
          <w:i/>
          <w:iCs/>
          <w:color w:val="0000FF"/>
        </w:rPr>
        <w:t>[Phần này mô tả một hoặc nhiều cấu hình mạng vật lý (phần cứng) mà phần mềm được triển khai và chạy trên đó. Đó là một cái nhìn của Mô hình Triển khai. Tối thiểu cho mỗi cấu hình, nó phải chỉ ra các nút vật lý (máy tính, CPU) thực thi phần mềm và các kết nối của chúng (bus, LAN, point-to-point, v.v.). Đồng thời bao gồm ánh xạ các quy trình của </w:t>
      </w:r>
      <w:r w:rsidRPr="00A67BA3">
        <w:rPr>
          <w:b/>
          <w:bCs/>
          <w:i/>
          <w:iCs/>
          <w:color w:val="0000FF"/>
        </w:rPr>
        <w:t>Chế độ xem </w:t>
      </w:r>
      <w:r w:rsidRPr="00A67BA3">
        <w:rPr>
          <w:i/>
          <w:iCs/>
          <w:color w:val="0000FF"/>
        </w:rPr>
        <w:t>trên các nút vật lý.]</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8. </w:t>
      </w:r>
      <w:bookmarkStart w:id="21" w:name="_Toc492766855"/>
      <w:r w:rsidRPr="00A67BA3">
        <w:rPr>
          <w:rFonts w:ascii="Arial" w:hAnsi="Arial" w:cs="Arial"/>
          <w:b/>
          <w:bCs/>
          <w:color w:val="000000"/>
          <w:kern w:val="36"/>
          <w:sz w:val="24"/>
          <w:szCs w:val="24"/>
        </w:rPr>
        <w:t>Chế độ xem triển khai</w:t>
      </w:r>
      <w:r w:rsidRPr="00A67BA3">
        <w:rPr>
          <w:b/>
          <w:bCs/>
          <w:color w:val="000000"/>
          <w:kern w:val="36"/>
          <w:sz w:val="14"/>
          <w:szCs w:val="14"/>
        </w:rPr>
        <w:t>  </w:t>
      </w:r>
      <w:bookmarkEnd w:id="21"/>
    </w:p>
    <w:p w:rsidR="00A67BA3" w:rsidRPr="00A67BA3" w:rsidRDefault="00A67BA3" w:rsidP="00A67BA3">
      <w:pPr>
        <w:widowControl/>
        <w:spacing w:after="120"/>
        <w:ind w:left="720"/>
        <w:rPr>
          <w:color w:val="000000"/>
          <w:sz w:val="27"/>
          <w:szCs w:val="27"/>
        </w:rPr>
      </w:pPr>
      <w:r w:rsidRPr="00A67BA3">
        <w:rPr>
          <w:i/>
          <w:iCs/>
          <w:color w:val="0000FF"/>
        </w:rPr>
        <w:t>[Phần này mô tả cấu trúc tổng thể của mô hình triển khai, sự phân rã của phần mềm thành các lớp và hệ thống con trong mô hình triển khai và bất kỳ thành phần quan trọng nào về mặt kiến ​​trúc.]</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8.1 </w:t>
      </w:r>
      <w:bookmarkStart w:id="22" w:name="_Toc492766856"/>
      <w:r w:rsidRPr="00A67BA3">
        <w:rPr>
          <w:rFonts w:ascii="Arial" w:hAnsi="Arial" w:cs="Arial"/>
          <w:b/>
          <w:bCs/>
          <w:color w:val="000000"/>
        </w:rPr>
        <w:t>Tổng quan</w:t>
      </w:r>
      <w:bookmarkEnd w:id="22"/>
    </w:p>
    <w:p w:rsidR="00A67BA3" w:rsidRPr="00A67BA3" w:rsidRDefault="00A67BA3" w:rsidP="00A67BA3">
      <w:pPr>
        <w:widowControl/>
        <w:spacing w:after="120"/>
        <w:ind w:left="720"/>
        <w:rPr>
          <w:color w:val="000000"/>
          <w:sz w:val="27"/>
          <w:szCs w:val="27"/>
        </w:rPr>
      </w:pPr>
      <w:r w:rsidRPr="00A67BA3">
        <w:rPr>
          <w:i/>
          <w:iCs/>
          <w:color w:val="0000FF"/>
        </w:rPr>
        <w:t>[Tiểu mục này đặt tên và xác định các lớp khác nhau và nội dung của chúng, các quy tắc chi phối việc đưa vào một lớp nhất định và ranh giới giữa các lớp. Bao gồm một sơ đồ thành phần thể hiện mối quan hệ giữa các lớp. ]</w:t>
      </w:r>
    </w:p>
    <w:p w:rsidR="00A67BA3" w:rsidRPr="00A67BA3" w:rsidRDefault="00A67BA3" w:rsidP="00A83823">
      <w:pPr>
        <w:widowControl/>
        <w:spacing w:before="120" w:after="60"/>
        <w:ind w:left="720"/>
        <w:outlineLvl w:val="1"/>
        <w:rPr>
          <w:b/>
          <w:bCs/>
          <w:color w:val="000000"/>
          <w:sz w:val="36"/>
          <w:szCs w:val="36"/>
        </w:rPr>
      </w:pPr>
      <w:r w:rsidRPr="00A67BA3">
        <w:rPr>
          <w:rFonts w:ascii="Arial" w:hAnsi="Arial" w:cs="Arial"/>
          <w:b/>
          <w:bCs/>
          <w:color w:val="000000"/>
        </w:rPr>
        <w:t>8.2 </w:t>
      </w:r>
      <w:bookmarkStart w:id="23" w:name="_Toc492766857"/>
      <w:r w:rsidRPr="00A67BA3">
        <w:rPr>
          <w:rFonts w:ascii="Arial" w:hAnsi="Arial" w:cs="Arial"/>
          <w:b/>
          <w:bCs/>
          <w:color w:val="000000"/>
        </w:rPr>
        <w:t>Lớp</w:t>
      </w:r>
      <w:bookmarkEnd w:id="23"/>
    </w:p>
    <w:p w:rsidR="00A67BA3" w:rsidRPr="00A67BA3" w:rsidRDefault="00A67BA3" w:rsidP="00A67BA3">
      <w:pPr>
        <w:widowControl/>
        <w:spacing w:after="120"/>
        <w:ind w:left="720"/>
        <w:rPr>
          <w:color w:val="000000"/>
          <w:sz w:val="27"/>
          <w:szCs w:val="27"/>
        </w:rPr>
      </w:pPr>
      <w:r w:rsidRPr="00A67BA3">
        <w:rPr>
          <w:i/>
          <w:iCs/>
          <w:color w:val="0000FF"/>
        </w:rPr>
        <w:t>[Đối với mỗi lớp, hãy bao gồm một tiểu mục với tên của nó, một danh sách các hệ thống con nằm trong lớp và một sơ đồ thành phần.]</w:t>
      </w:r>
    </w:p>
    <w:p w:rsidR="00A67BA3" w:rsidRPr="00A67BA3" w:rsidRDefault="00A67BA3" w:rsidP="00A67BA3">
      <w:pPr>
        <w:widowControl/>
        <w:rPr>
          <w:color w:val="000000"/>
          <w:sz w:val="27"/>
          <w:szCs w:val="27"/>
        </w:rPr>
      </w:pPr>
      <w:r w:rsidRPr="00A67BA3">
        <w:rPr>
          <w:color w:val="000000"/>
        </w:rPr>
        <w:t> </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9. </w:t>
      </w:r>
      <w:bookmarkStart w:id="24" w:name="_Toc492766858"/>
      <w:r w:rsidRPr="00A67BA3">
        <w:rPr>
          <w:rFonts w:ascii="Arial" w:hAnsi="Arial" w:cs="Arial"/>
          <w:b/>
          <w:bCs/>
          <w:color w:val="000000"/>
          <w:kern w:val="36"/>
          <w:sz w:val="24"/>
          <w:szCs w:val="24"/>
        </w:rPr>
        <w:t>Chế độ xem dữ liệu (tùy chọn)</w:t>
      </w:r>
      <w:r w:rsidRPr="00A67BA3">
        <w:rPr>
          <w:b/>
          <w:bCs/>
          <w:color w:val="000000"/>
          <w:kern w:val="36"/>
          <w:sz w:val="14"/>
          <w:szCs w:val="14"/>
        </w:rPr>
        <w:t>  </w:t>
      </w:r>
      <w:bookmarkEnd w:id="24"/>
    </w:p>
    <w:p w:rsidR="00A67BA3" w:rsidRPr="00A67BA3" w:rsidRDefault="00A67BA3" w:rsidP="00A67BA3">
      <w:pPr>
        <w:widowControl/>
        <w:spacing w:after="120"/>
        <w:ind w:left="720"/>
        <w:rPr>
          <w:color w:val="000000"/>
          <w:sz w:val="27"/>
          <w:szCs w:val="27"/>
        </w:rPr>
      </w:pPr>
      <w:r w:rsidRPr="00A67BA3">
        <w:rPr>
          <w:i/>
          <w:iCs/>
          <w:color w:val="0000FF"/>
        </w:rPr>
        <w:t>[Mô tả quan điểm lưu trữ dữ liệu lâu dài của hệ thống. Phần này là tùy chọn nếu có ít hoặc không có dữ liệu liên tục, hoặc quá trình dịch giữa Mô hình thiết kế và Mô hình dữ liệu là không đáng kể.]</w:t>
      </w:r>
    </w:p>
    <w:p w:rsidR="00A67BA3" w:rsidRPr="00A67BA3" w:rsidRDefault="00A67BA3" w:rsidP="00A83823">
      <w:pPr>
        <w:widowControl/>
        <w:spacing w:before="120" w:after="60"/>
        <w:ind w:left="720"/>
        <w:outlineLvl w:val="0"/>
        <w:rPr>
          <w:b/>
          <w:bCs/>
          <w:color w:val="000000"/>
          <w:kern w:val="36"/>
          <w:sz w:val="48"/>
          <w:szCs w:val="48"/>
        </w:rPr>
      </w:pPr>
      <w:r w:rsidRPr="00A67BA3">
        <w:rPr>
          <w:rFonts w:ascii="Arial" w:hAnsi="Arial" w:cs="Arial"/>
          <w:b/>
          <w:bCs/>
          <w:color w:val="000000"/>
          <w:kern w:val="36"/>
          <w:sz w:val="24"/>
          <w:szCs w:val="24"/>
        </w:rPr>
        <w:t>10. </w:t>
      </w:r>
      <w:bookmarkStart w:id="25" w:name="_Toc492766859"/>
      <w:r w:rsidRPr="00A67BA3">
        <w:rPr>
          <w:rFonts w:ascii="Arial" w:hAnsi="Arial" w:cs="Arial"/>
          <w:b/>
          <w:bCs/>
          <w:color w:val="000000"/>
          <w:kern w:val="36"/>
          <w:sz w:val="24"/>
          <w:szCs w:val="24"/>
        </w:rPr>
        <w:t>Kích thước và Hiệu suất</w:t>
      </w:r>
      <w:r w:rsidRPr="00A67BA3">
        <w:rPr>
          <w:b/>
          <w:bCs/>
          <w:color w:val="000000"/>
          <w:kern w:val="36"/>
          <w:sz w:val="14"/>
          <w:szCs w:val="14"/>
        </w:rPr>
        <w:t>              </w:t>
      </w:r>
      <w:bookmarkEnd w:id="25"/>
    </w:p>
    <w:p w:rsidR="00A67BA3" w:rsidRPr="00A67BA3" w:rsidRDefault="00A67BA3" w:rsidP="00A67BA3">
      <w:pPr>
        <w:widowControl/>
        <w:spacing w:after="120"/>
        <w:ind w:left="720"/>
        <w:rPr>
          <w:color w:val="000000"/>
          <w:sz w:val="27"/>
          <w:szCs w:val="27"/>
        </w:rPr>
      </w:pPr>
      <w:r w:rsidRPr="00A67BA3">
        <w:rPr>
          <w:i/>
          <w:iCs/>
          <w:color w:val="0000FF"/>
        </w:rPr>
        <w:t>[Mô tả các đặc điểm của việc xác định kích thước chính thể hiện rủi ro của phần mềm tác động đến kiến ​​trúc, cũng như các ràng buộc về hiệu suất mục tiêu.]</w:t>
      </w:r>
    </w:p>
    <w:p w:rsidR="00A67BA3" w:rsidRPr="00A67BA3" w:rsidRDefault="00A67BA3" w:rsidP="00A83823">
      <w:pPr>
        <w:widowControl/>
        <w:spacing w:before="120" w:after="60"/>
        <w:ind w:left="720"/>
        <w:outlineLvl w:val="0"/>
        <w:rPr>
          <w:b/>
          <w:bCs/>
          <w:color w:val="000000"/>
          <w:kern w:val="36"/>
          <w:sz w:val="48"/>
          <w:szCs w:val="48"/>
        </w:rPr>
      </w:pPr>
      <w:bookmarkStart w:id="26" w:name="_GoBack"/>
      <w:bookmarkEnd w:id="26"/>
      <w:r w:rsidRPr="00A67BA3">
        <w:rPr>
          <w:rFonts w:ascii="Arial" w:hAnsi="Arial" w:cs="Arial"/>
          <w:b/>
          <w:bCs/>
          <w:color w:val="000000"/>
          <w:kern w:val="36"/>
          <w:sz w:val="24"/>
          <w:szCs w:val="24"/>
        </w:rPr>
        <w:t>11. </w:t>
      </w:r>
      <w:bookmarkStart w:id="27" w:name="_Toc492766860"/>
      <w:r w:rsidRPr="00A67BA3">
        <w:rPr>
          <w:rFonts w:ascii="Arial" w:hAnsi="Arial" w:cs="Arial"/>
          <w:b/>
          <w:bCs/>
          <w:color w:val="000000"/>
          <w:kern w:val="36"/>
          <w:sz w:val="24"/>
          <w:szCs w:val="24"/>
        </w:rPr>
        <w:t>Chất lượng</w:t>
      </w:r>
      <w:r w:rsidRPr="00A67BA3">
        <w:rPr>
          <w:b/>
          <w:bCs/>
          <w:color w:val="000000"/>
          <w:kern w:val="36"/>
          <w:sz w:val="14"/>
          <w:szCs w:val="14"/>
        </w:rPr>
        <w:t>              </w:t>
      </w:r>
      <w:bookmarkEnd w:id="27"/>
    </w:p>
    <w:p w:rsidR="00A67BA3" w:rsidRPr="00A67BA3" w:rsidRDefault="00A67BA3" w:rsidP="00A67BA3">
      <w:pPr>
        <w:widowControl/>
        <w:spacing w:after="120"/>
        <w:ind w:left="720"/>
        <w:rPr>
          <w:color w:val="000000"/>
          <w:sz w:val="27"/>
          <w:szCs w:val="27"/>
        </w:rPr>
      </w:pPr>
      <w:r w:rsidRPr="00A67BA3">
        <w:rPr>
          <w:i/>
          <w:iCs/>
          <w:color w:val="0000FF"/>
        </w:rPr>
        <w:t>[Mô tả cách kiến ​​trúc phần mềm đóng góp vào tất cả các khả năng (ngoài chức năng) của hệ thống: khả năng mở rộng, tính ổn định , tính di động, v.v. Nếu những đặc điểm này có ý nghĩa đặc biệt, chẳng hạn như ý nghĩa an toàn, bảo mật hoặc quyền riêng tư, chúng phải được phân định rõ ràng.]</w:t>
      </w:r>
    </w:p>
    <w:tbl>
      <w:tblPr>
        <w:tblW w:w="0" w:type="auto"/>
        <w:tblCellMar>
          <w:left w:w="0" w:type="dxa"/>
          <w:right w:w="0" w:type="dxa"/>
        </w:tblCellMar>
        <w:tblLook w:val="04A0" w:firstRow="1" w:lastRow="0" w:firstColumn="1" w:lastColumn="0" w:noHBand="0" w:noVBand="1"/>
      </w:tblPr>
      <w:tblGrid>
        <w:gridCol w:w="3117"/>
        <w:gridCol w:w="3118"/>
        <w:gridCol w:w="3125"/>
      </w:tblGrid>
      <w:tr w:rsidR="00A67BA3" w:rsidRPr="00A67BA3" w:rsidTr="00A67BA3">
        <w:tc>
          <w:tcPr>
            <w:tcW w:w="3162" w:type="dxa"/>
            <w:tcMar>
              <w:top w:w="0" w:type="dxa"/>
              <w:left w:w="108" w:type="dxa"/>
              <w:bottom w:w="0" w:type="dxa"/>
              <w:right w:w="108" w:type="dxa"/>
            </w:tcMar>
            <w:hideMark/>
          </w:tcPr>
          <w:p w:rsidR="00A67BA3" w:rsidRPr="00A67BA3" w:rsidRDefault="00A67BA3" w:rsidP="00A67BA3">
            <w:pPr>
              <w:widowControl/>
              <w:ind w:right="360"/>
              <w:rPr>
                <w:sz w:val="24"/>
                <w:szCs w:val="24"/>
              </w:rPr>
            </w:pPr>
            <w:r w:rsidRPr="00A67BA3">
              <w:t>Bí mật</w:t>
            </w:r>
          </w:p>
        </w:tc>
        <w:tc>
          <w:tcPr>
            <w:tcW w:w="3162" w:type="dxa"/>
            <w:tcMar>
              <w:top w:w="0" w:type="dxa"/>
              <w:left w:w="108" w:type="dxa"/>
              <w:bottom w:w="0" w:type="dxa"/>
              <w:right w:w="108" w:type="dxa"/>
            </w:tcMar>
            <w:hideMark/>
          </w:tcPr>
          <w:p w:rsidR="00A67BA3" w:rsidRPr="00A67BA3" w:rsidRDefault="00A67BA3" w:rsidP="00A67BA3">
            <w:pPr>
              <w:widowControl/>
              <w:jc w:val="center"/>
              <w:rPr>
                <w:sz w:val="24"/>
                <w:szCs w:val="24"/>
              </w:rPr>
            </w:pPr>
            <w:r w:rsidRPr="00A67BA3">
              <w:rPr>
                <w:rFonts w:ascii="Symbol" w:hAnsi="Symbol"/>
              </w:rPr>
              <w:sym w:font="Symbol" w:char="F0D3"/>
            </w:r>
            <w:r w:rsidRPr="00A67BA3">
              <w:rPr>
                <w:rFonts w:ascii="Symbol" w:hAnsi="Symbol"/>
              </w:rPr>
              <w:t></w:t>
            </w:r>
            <w:r w:rsidRPr="00A67BA3">
              <w:t>&lt;Tên công ty&gt; , năm 2021</w:t>
            </w:r>
          </w:p>
        </w:tc>
        <w:tc>
          <w:tcPr>
            <w:tcW w:w="3162" w:type="dxa"/>
            <w:tcMar>
              <w:top w:w="0" w:type="dxa"/>
              <w:left w:w="108" w:type="dxa"/>
              <w:bottom w:w="0" w:type="dxa"/>
              <w:right w:w="108" w:type="dxa"/>
            </w:tcMar>
            <w:hideMark/>
          </w:tcPr>
          <w:p w:rsidR="00A67BA3" w:rsidRPr="00A67BA3" w:rsidRDefault="00A67BA3" w:rsidP="00A67BA3">
            <w:pPr>
              <w:widowControl/>
              <w:jc w:val="right"/>
              <w:rPr>
                <w:sz w:val="24"/>
                <w:szCs w:val="24"/>
              </w:rPr>
            </w:pPr>
            <w:r w:rsidRPr="00A67BA3">
              <w:t>Pag e 1 trên 6</w:t>
            </w:r>
          </w:p>
        </w:tc>
      </w:tr>
    </w:tbl>
    <w:p w:rsidR="00A67BA3" w:rsidRPr="00A67BA3" w:rsidRDefault="00A67BA3" w:rsidP="00A67BA3">
      <w:pPr>
        <w:widowControl/>
        <w:rPr>
          <w:color w:val="000000"/>
          <w:sz w:val="27"/>
          <w:szCs w:val="27"/>
        </w:rPr>
      </w:pPr>
      <w:r w:rsidRPr="00A67BA3">
        <w:rPr>
          <w:color w:val="000000"/>
        </w:rPr>
        <w:t> </w:t>
      </w:r>
    </w:p>
    <w:p w:rsidR="006549E8" w:rsidRPr="00634681" w:rsidRDefault="006549E8" w:rsidP="006549E8">
      <w:pPr>
        <w:rPr>
          <w:sz w:val="26"/>
          <w:szCs w:val="26"/>
        </w:rPr>
      </w:pPr>
    </w:p>
    <w:p w:rsidR="006549E8" w:rsidRPr="00634681" w:rsidRDefault="006549E8" w:rsidP="006549E8">
      <w:pPr>
        <w:spacing w:after="30" w:line="240" w:lineRule="auto"/>
        <w:rPr>
          <w:color w:val="000000"/>
          <w:sz w:val="26"/>
          <w:szCs w:val="26"/>
        </w:rPr>
      </w:pPr>
      <w:r w:rsidRPr="00634681">
        <w:rPr>
          <w:noProof/>
          <w:color w:val="000000"/>
          <w:sz w:val="26"/>
          <w:szCs w:val="26"/>
        </w:rPr>
        <w:drawing>
          <wp:inline distT="0" distB="0" distL="0" distR="0" wp14:anchorId="779C8395" wp14:editId="4A70F406">
            <wp:extent cx="154305" cy="154305"/>
            <wp:effectExtent l="0" t="0" r="0" b="0"/>
            <wp:docPr id="10" name="Picture 10"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eweb.uhcl.edu/helm/RationalUnifiedProcess/applet/images/artfc_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634681">
        <w:rPr>
          <w:color w:val="000000"/>
          <w:sz w:val="26"/>
          <w:szCs w:val="26"/>
        </w:rPr>
        <w:t> </w:t>
      </w:r>
      <w:hyperlink r:id="rId8" w:history="1">
        <w:r w:rsidRPr="00634681">
          <w:rPr>
            <w:color w:val="003399"/>
            <w:sz w:val="26"/>
            <w:szCs w:val="26"/>
            <w:u w:val="single"/>
          </w:rPr>
          <w:t>Hiện vật</w:t>
        </w:r>
      </w:hyperlink>
      <w:r w:rsidRPr="00634681">
        <w:rPr>
          <w:color w:val="000000"/>
          <w:sz w:val="26"/>
          <w:szCs w:val="26"/>
        </w:rPr>
        <w:t> &gt; </w:t>
      </w:r>
      <w:r w:rsidRPr="00634681">
        <w:rPr>
          <w:noProof/>
          <w:color w:val="000000"/>
          <w:sz w:val="26"/>
          <w:szCs w:val="26"/>
        </w:rPr>
        <w:drawing>
          <wp:inline distT="0" distB="0" distL="0" distR="0" wp14:anchorId="6A4E5E9F" wp14:editId="5B90EECC">
            <wp:extent cx="154305" cy="154305"/>
            <wp:effectExtent l="0" t="0" r="0" b="0"/>
            <wp:docPr id="9" name="Picture 9"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eweb.uhcl.edu/helm/RationalUnifiedProcess/applet/images/artfc_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634681">
        <w:rPr>
          <w:color w:val="000000"/>
          <w:sz w:val="26"/>
          <w:szCs w:val="26"/>
        </w:rPr>
        <w:t> </w:t>
      </w:r>
      <w:hyperlink r:id="rId10" w:history="1">
        <w:r w:rsidRPr="00634681">
          <w:rPr>
            <w:color w:val="003399"/>
            <w:sz w:val="26"/>
            <w:szCs w:val="26"/>
            <w:u w:val="single"/>
          </w:rPr>
          <w:t>Phân tích &amp; Thiết kế Artifact Set</w:t>
        </w:r>
      </w:hyperlink>
      <w:r w:rsidRPr="00634681">
        <w:rPr>
          <w:color w:val="000000"/>
          <w:sz w:val="26"/>
          <w:szCs w:val="26"/>
        </w:rPr>
        <w:t> &gt; </w:t>
      </w:r>
      <w:r w:rsidRPr="00634681">
        <w:rPr>
          <w:noProof/>
          <w:color w:val="000000"/>
          <w:sz w:val="26"/>
          <w:szCs w:val="26"/>
        </w:rPr>
        <w:drawing>
          <wp:inline distT="0" distB="0" distL="0" distR="0" wp14:anchorId="6225FDAC" wp14:editId="66818919">
            <wp:extent cx="154305" cy="154305"/>
            <wp:effectExtent l="0" t="0" r="0" b="0"/>
            <wp:docPr id="8" name="Picture 8"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_do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634681">
        <w:rPr>
          <w:color w:val="000000"/>
          <w:sz w:val="26"/>
          <w:szCs w:val="26"/>
        </w:rPr>
        <w:t>Software Architecture Document</w:t>
      </w:r>
    </w:p>
    <w:tbl>
      <w:tblPr>
        <w:tblW w:w="5010" w:type="pct"/>
        <w:tblCellSpacing w:w="0" w:type="dxa"/>
        <w:tblLayout w:type="fixed"/>
        <w:tblCellMar>
          <w:left w:w="0" w:type="dxa"/>
          <w:right w:w="0" w:type="dxa"/>
        </w:tblCellMar>
        <w:tblLook w:val="04A0" w:firstRow="1" w:lastRow="0" w:firstColumn="1" w:lastColumn="0" w:noHBand="0" w:noVBand="1"/>
      </w:tblPr>
      <w:tblGrid>
        <w:gridCol w:w="9272"/>
        <w:gridCol w:w="21"/>
        <w:gridCol w:w="86"/>
      </w:tblGrid>
      <w:tr w:rsidR="006549E8" w:rsidRPr="00634681" w:rsidTr="00CC7D8F">
        <w:trPr>
          <w:tblCellSpacing w:w="0" w:type="dxa"/>
        </w:trPr>
        <w:tc>
          <w:tcPr>
            <w:tcW w:w="4943" w:type="pct"/>
            <w:hideMark/>
          </w:tcPr>
          <w:p w:rsidR="006549E8" w:rsidRPr="00634681" w:rsidRDefault="006549E8" w:rsidP="00CC7D8F">
            <w:pPr>
              <w:shd w:val="clear" w:color="auto" w:fill="6A8FBD"/>
              <w:spacing w:before="100" w:beforeAutospacing="1" w:after="100" w:afterAutospacing="1" w:line="240" w:lineRule="auto"/>
              <w:jc w:val="center"/>
              <w:outlineLvl w:val="1"/>
              <w:rPr>
                <w:b/>
                <w:bCs/>
                <w:sz w:val="26"/>
                <w:szCs w:val="26"/>
              </w:rPr>
            </w:pPr>
            <w:r w:rsidRPr="00634681">
              <w:rPr>
                <w:b/>
                <w:bCs/>
                <w:sz w:val="26"/>
                <w:szCs w:val="26"/>
              </w:rPr>
              <w:t>Hiện vật:  Tài liệu kiến ​​trúc phần mềm</w:t>
            </w:r>
            <w:bookmarkStart w:id="28" w:name="Top"/>
            <w:bookmarkEnd w:id="28"/>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Layout w:type="fixed"/>
              <w:tblCellMar>
                <w:top w:w="24" w:type="dxa"/>
                <w:left w:w="24" w:type="dxa"/>
                <w:bottom w:w="24" w:type="dxa"/>
                <w:right w:w="24" w:type="dxa"/>
              </w:tblCellMar>
              <w:tblLook w:val="04A0" w:firstRow="1" w:lastRow="0" w:firstColumn="1" w:lastColumn="0" w:noHBand="0" w:noVBand="1"/>
            </w:tblPr>
            <w:tblGrid>
              <w:gridCol w:w="2244"/>
              <w:gridCol w:w="5624"/>
            </w:tblGrid>
            <w:tr w:rsidR="006549E8" w:rsidRPr="00634681" w:rsidTr="00CC7D8F">
              <w:trPr>
                <w:trHeight w:val="968"/>
                <w:tblCellSpacing w:w="0" w:type="dxa"/>
                <w:jc w:val="center"/>
              </w:trPr>
              <w:tc>
                <w:tcPr>
                  <w:tcW w:w="1634" w:type="dxa"/>
                  <w:tcBorders>
                    <w:top w:val="outset" w:sz="6" w:space="0" w:color="808080"/>
                    <w:left w:val="outset" w:sz="6" w:space="0" w:color="808080"/>
                    <w:bottom w:val="outset" w:sz="6" w:space="0" w:color="808080"/>
                    <w:right w:val="outset" w:sz="6" w:space="0" w:color="808080"/>
                  </w:tcBorders>
                  <w:hideMark/>
                </w:tcPr>
                <w:p w:rsidR="006549E8" w:rsidRPr="00634681" w:rsidRDefault="006549E8" w:rsidP="00CC7D8F">
                  <w:pPr>
                    <w:spacing w:line="240" w:lineRule="auto"/>
                    <w:jc w:val="center"/>
                    <w:rPr>
                      <w:sz w:val="26"/>
                      <w:szCs w:val="26"/>
                    </w:rPr>
                  </w:pPr>
                  <w:r w:rsidRPr="00634681">
                    <w:rPr>
                      <w:noProof/>
                      <w:sz w:val="26"/>
                      <w:szCs w:val="26"/>
                    </w:rPr>
                    <w:drawing>
                      <wp:inline distT="0" distB="0" distL="0" distR="0" wp14:anchorId="12756737" wp14:editId="3D05685F">
                        <wp:extent cx="352425" cy="462915"/>
                        <wp:effectExtent l="0" t="0" r="9525" b="0"/>
                        <wp:docPr id="7" name="Picture 7"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process/artifact/images/doc_art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462915"/>
                                </a:xfrm>
                                <a:prstGeom prst="rect">
                                  <a:avLst/>
                                </a:prstGeom>
                                <a:noFill/>
                                <a:ln>
                                  <a:noFill/>
                                </a:ln>
                              </pic:spPr>
                            </pic:pic>
                          </a:graphicData>
                        </a:graphic>
                      </wp:inline>
                    </w:drawing>
                  </w:r>
                  <w:r w:rsidRPr="00634681">
                    <w:rPr>
                      <w:sz w:val="26"/>
                      <w:szCs w:val="26"/>
                    </w:rPr>
                    <w:br/>
                  </w:r>
                  <w:r w:rsidRPr="00634681">
                    <w:rPr>
                      <w:b/>
                      <w:bCs/>
                      <w:sz w:val="26"/>
                      <w:szCs w:val="26"/>
                    </w:rPr>
                    <w:lastRenderedPageBreak/>
                    <w:t>Tài liệu kiến ​​trúc phần mềm</w:t>
                  </w:r>
                </w:p>
              </w:tc>
              <w:tc>
                <w:tcPr>
                  <w:tcW w:w="4489" w:type="dxa"/>
                  <w:tcBorders>
                    <w:top w:val="outset" w:sz="6" w:space="0" w:color="808080"/>
                    <w:left w:val="outset" w:sz="6" w:space="0" w:color="808080"/>
                    <w:bottom w:val="outset" w:sz="6" w:space="0" w:color="808080"/>
                    <w:right w:val="outset" w:sz="6" w:space="0" w:color="808080"/>
                  </w:tcBorders>
                  <w:hideMark/>
                </w:tcPr>
                <w:p w:rsidR="006549E8" w:rsidRPr="00634681" w:rsidRDefault="006549E8" w:rsidP="00CC7D8F">
                  <w:pPr>
                    <w:spacing w:line="240" w:lineRule="auto"/>
                    <w:rPr>
                      <w:sz w:val="26"/>
                      <w:szCs w:val="26"/>
                    </w:rPr>
                  </w:pPr>
                  <w:r w:rsidRPr="00634681">
                    <w:rPr>
                      <w:sz w:val="26"/>
                      <w:szCs w:val="26"/>
                    </w:rPr>
                    <w:lastRenderedPageBreak/>
                    <w:t xml:space="preserve">Tài liệu Kiến trúc Phần mềm cung cấp một cái nhìn tổng quan toàn diện về kiến ​​trúc của hệ thống, sử dụng một số quan điểm kiến ​​trúc khác nhau để mô tả </w:t>
                  </w:r>
                  <w:r w:rsidRPr="00634681">
                    <w:rPr>
                      <w:sz w:val="26"/>
                      <w:szCs w:val="26"/>
                    </w:rPr>
                    <w:lastRenderedPageBreak/>
                    <w:t>các khía cạnh khác nhau của hệ thống.</w:t>
                  </w:r>
                </w:p>
              </w:tc>
            </w:tr>
            <w:tr w:rsidR="006549E8" w:rsidRPr="00634681" w:rsidTr="00CC7D8F">
              <w:trPr>
                <w:trHeight w:val="230"/>
                <w:tblCellSpacing w:w="0" w:type="dxa"/>
                <w:jc w:val="center"/>
              </w:trPr>
              <w:tc>
                <w:tcPr>
                  <w:tcW w:w="1791" w:type="dxa"/>
                  <w:tcBorders>
                    <w:top w:val="outset" w:sz="6" w:space="0" w:color="808080"/>
                    <w:left w:val="outset" w:sz="6" w:space="0" w:color="808080"/>
                    <w:bottom w:val="outset" w:sz="6" w:space="0" w:color="808080"/>
                    <w:right w:val="outset" w:sz="6" w:space="0" w:color="808080"/>
                  </w:tcBorders>
                  <w:hideMark/>
                </w:tcPr>
                <w:p w:rsidR="006549E8" w:rsidRPr="00634681" w:rsidRDefault="006549E8" w:rsidP="00CC7D8F">
                  <w:pPr>
                    <w:spacing w:line="240" w:lineRule="auto"/>
                    <w:ind w:firstLine="60"/>
                    <w:rPr>
                      <w:sz w:val="26"/>
                      <w:szCs w:val="26"/>
                    </w:rPr>
                  </w:pPr>
                  <w:r w:rsidRPr="00634681">
                    <w:rPr>
                      <w:b/>
                      <w:bCs/>
                      <w:sz w:val="26"/>
                      <w:szCs w:val="26"/>
                    </w:rPr>
                    <w:lastRenderedPageBreak/>
                    <w:t>Vai trò:</w:t>
                  </w:r>
                </w:p>
              </w:tc>
              <w:tc>
                <w:tcPr>
                  <w:tcW w:w="4332" w:type="dxa"/>
                  <w:tcBorders>
                    <w:top w:val="outset" w:sz="6" w:space="0" w:color="808080"/>
                    <w:left w:val="outset" w:sz="6" w:space="0" w:color="808080"/>
                    <w:bottom w:val="outset" w:sz="6" w:space="0" w:color="808080"/>
                    <w:right w:val="outset" w:sz="6" w:space="0" w:color="808080"/>
                  </w:tcBorders>
                  <w:hideMark/>
                </w:tcPr>
                <w:p w:rsidR="006549E8" w:rsidRPr="00634681" w:rsidRDefault="00991286" w:rsidP="00CC7D8F">
                  <w:pPr>
                    <w:spacing w:line="240" w:lineRule="auto"/>
                    <w:ind w:firstLine="60"/>
                    <w:rPr>
                      <w:sz w:val="26"/>
                      <w:szCs w:val="26"/>
                    </w:rPr>
                  </w:pPr>
                  <w:hyperlink r:id="rId13" w:history="1">
                    <w:r w:rsidR="006549E8" w:rsidRPr="00634681">
                      <w:rPr>
                        <w:color w:val="003399"/>
                        <w:sz w:val="26"/>
                        <w:szCs w:val="26"/>
                        <w:u w:val="single"/>
                      </w:rPr>
                      <w:t>Kiến trúc sư phần mềm</w:t>
                    </w:r>
                  </w:hyperlink>
                </w:p>
              </w:tc>
            </w:tr>
            <w:tr w:rsidR="006549E8" w:rsidRPr="00634681" w:rsidTr="00CC7D8F">
              <w:trPr>
                <w:trHeight w:val="25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6549E8" w:rsidRPr="00634681" w:rsidRDefault="006549E8" w:rsidP="00CC7D8F">
                  <w:pPr>
                    <w:spacing w:line="240" w:lineRule="auto"/>
                    <w:rPr>
                      <w:sz w:val="26"/>
                      <w:szCs w:val="26"/>
                    </w:rPr>
                  </w:pPr>
                  <w:r w:rsidRPr="00634681">
                    <w:rPr>
                      <w:b/>
                      <w:bCs/>
                      <w:sz w:val="26"/>
                      <w:szCs w:val="26"/>
                    </w:rPr>
                    <w:t>Mẫu:</w:t>
                  </w:r>
                </w:p>
              </w:tc>
              <w:tc>
                <w:tcPr>
                  <w:tcW w:w="4417" w:type="dxa"/>
                  <w:tcBorders>
                    <w:top w:val="outset" w:sz="6" w:space="0" w:color="808080"/>
                    <w:left w:val="outset" w:sz="6" w:space="0" w:color="808080"/>
                    <w:bottom w:val="outset" w:sz="6" w:space="0" w:color="808080"/>
                    <w:right w:val="outset" w:sz="6" w:space="0" w:color="808080"/>
                  </w:tcBorders>
                  <w:hideMark/>
                </w:tcPr>
                <w:p w:rsidR="006549E8" w:rsidRPr="00634681" w:rsidRDefault="00991286" w:rsidP="006549E8">
                  <w:pPr>
                    <w:widowControl/>
                    <w:numPr>
                      <w:ilvl w:val="0"/>
                      <w:numId w:val="23"/>
                    </w:numPr>
                    <w:spacing w:before="100" w:beforeAutospacing="1" w:after="100" w:afterAutospacing="1" w:line="240" w:lineRule="auto"/>
                    <w:ind w:left="300"/>
                    <w:rPr>
                      <w:sz w:val="26"/>
                      <w:szCs w:val="26"/>
                    </w:rPr>
                  </w:pPr>
                  <w:hyperlink r:id="rId14" w:tgtFrame="_blank" w:history="1">
                    <w:r w:rsidR="006549E8" w:rsidRPr="00634681">
                      <w:rPr>
                        <w:color w:val="003399"/>
                        <w:sz w:val="26"/>
                        <w:szCs w:val="26"/>
                        <w:u w:val="single"/>
                      </w:rPr>
                      <w:t>HTML</w:t>
                    </w:r>
                  </w:hyperlink>
                </w:p>
                <w:p w:rsidR="006549E8" w:rsidRPr="00634681" w:rsidRDefault="00991286" w:rsidP="006549E8">
                  <w:pPr>
                    <w:widowControl/>
                    <w:numPr>
                      <w:ilvl w:val="0"/>
                      <w:numId w:val="23"/>
                    </w:numPr>
                    <w:spacing w:before="100" w:beforeAutospacing="1" w:after="100" w:afterAutospacing="1" w:line="240" w:lineRule="auto"/>
                    <w:ind w:left="300"/>
                    <w:rPr>
                      <w:sz w:val="26"/>
                      <w:szCs w:val="26"/>
                    </w:rPr>
                  </w:pPr>
                  <w:hyperlink r:id="rId15" w:history="1">
                    <w:r w:rsidR="006549E8" w:rsidRPr="00634681">
                      <w:rPr>
                        <w:color w:val="003399"/>
                        <w:sz w:val="26"/>
                        <w:szCs w:val="26"/>
                        <w:u w:val="single"/>
                      </w:rPr>
                      <w:t>Khác</w:t>
                    </w:r>
                  </w:hyperlink>
                </w:p>
              </w:tc>
            </w:tr>
            <w:tr w:rsidR="006549E8" w:rsidRPr="00634681" w:rsidTr="00CC7D8F">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6549E8" w:rsidRPr="00634681" w:rsidRDefault="006549E8" w:rsidP="00CC7D8F">
                  <w:pPr>
                    <w:spacing w:line="240" w:lineRule="auto"/>
                    <w:rPr>
                      <w:sz w:val="26"/>
                      <w:szCs w:val="26"/>
                    </w:rPr>
                  </w:pPr>
                  <w:r w:rsidRPr="00634681">
                    <w:rPr>
                      <w:b/>
                      <w:bCs/>
                      <w:sz w:val="26"/>
                      <w:szCs w:val="26"/>
                    </w:rPr>
                    <w:t>Ví dụ:</w:t>
                  </w:r>
                </w:p>
              </w:tc>
              <w:tc>
                <w:tcPr>
                  <w:tcW w:w="4417" w:type="dxa"/>
                  <w:tcBorders>
                    <w:top w:val="outset" w:sz="6" w:space="0" w:color="808080"/>
                    <w:left w:val="outset" w:sz="6" w:space="0" w:color="808080"/>
                    <w:bottom w:val="outset" w:sz="6" w:space="0" w:color="808080"/>
                    <w:right w:val="outset" w:sz="6" w:space="0" w:color="808080"/>
                  </w:tcBorders>
                  <w:hideMark/>
                </w:tcPr>
                <w:p w:rsidR="006549E8" w:rsidRPr="00634681" w:rsidRDefault="00991286" w:rsidP="006549E8">
                  <w:pPr>
                    <w:widowControl/>
                    <w:numPr>
                      <w:ilvl w:val="0"/>
                      <w:numId w:val="24"/>
                    </w:numPr>
                    <w:spacing w:before="100" w:beforeAutospacing="1" w:after="100" w:afterAutospacing="1" w:line="240" w:lineRule="auto"/>
                    <w:ind w:left="300"/>
                    <w:rPr>
                      <w:sz w:val="26"/>
                      <w:szCs w:val="26"/>
                    </w:rPr>
                  </w:pPr>
                  <w:hyperlink r:id="rId16" w:tgtFrame="_blank" w:history="1">
                    <w:r w:rsidR="006549E8" w:rsidRPr="00634681">
                      <w:rPr>
                        <w:color w:val="003399"/>
                        <w:sz w:val="26"/>
                        <w:szCs w:val="26"/>
                        <w:u w:val="single"/>
                      </w:rPr>
                      <w:t>Tài liệu Kiến trúc Phần mềm</w:t>
                    </w:r>
                  </w:hyperlink>
                  <w:r w:rsidR="006549E8" w:rsidRPr="00634681">
                    <w:rPr>
                      <w:sz w:val="26"/>
                      <w:szCs w:val="26"/>
                    </w:rPr>
                    <w:t> , từ </w:t>
                  </w:r>
                  <w:hyperlink r:id="rId17" w:history="1">
                    <w:r w:rsidR="006549E8" w:rsidRPr="00634681">
                      <w:rPr>
                        <w:color w:val="003399"/>
                        <w:sz w:val="26"/>
                        <w:szCs w:val="26"/>
                        <w:u w:val="single"/>
                      </w:rPr>
                      <w:t>Hệ thống Đăng ký Khóa học</w:t>
                    </w:r>
                  </w:hyperlink>
                </w:p>
                <w:p w:rsidR="006549E8" w:rsidRPr="00634681" w:rsidRDefault="00991286" w:rsidP="006549E8">
                  <w:pPr>
                    <w:widowControl/>
                    <w:numPr>
                      <w:ilvl w:val="0"/>
                      <w:numId w:val="24"/>
                    </w:numPr>
                    <w:spacing w:before="100" w:beforeAutospacing="1" w:after="100" w:afterAutospacing="1" w:line="240" w:lineRule="auto"/>
                    <w:ind w:left="300"/>
                    <w:rPr>
                      <w:sz w:val="26"/>
                      <w:szCs w:val="26"/>
                    </w:rPr>
                  </w:pPr>
                  <w:hyperlink r:id="rId18" w:tgtFrame="_blank" w:history="1">
                    <w:r w:rsidR="006549E8" w:rsidRPr="00634681">
                      <w:rPr>
                        <w:color w:val="003399"/>
                        <w:sz w:val="26"/>
                        <w:szCs w:val="26"/>
                        <w:u w:val="single"/>
                      </w:rPr>
                      <w:t>Tài liệu kiến ​​trúc phần mềm</w:t>
                    </w:r>
                  </w:hyperlink>
                  <w:r w:rsidR="006549E8" w:rsidRPr="00634681">
                    <w:rPr>
                      <w:sz w:val="26"/>
                      <w:szCs w:val="26"/>
                    </w:rPr>
                    <w:t> , từ </w:t>
                  </w:r>
                  <w:hyperlink r:id="rId19" w:history="1">
                    <w:r w:rsidR="006549E8" w:rsidRPr="00634681">
                      <w:rPr>
                        <w:color w:val="003399"/>
                        <w:sz w:val="26"/>
                        <w:szCs w:val="26"/>
                        <w:u w:val="single"/>
                      </w:rPr>
                      <w:t>Hệ thống phân trang thể thao Collegiate (doanh nghiệp điện tử)</w:t>
                    </w:r>
                  </w:hyperlink>
                </w:p>
              </w:tc>
            </w:tr>
            <w:tr w:rsidR="006549E8" w:rsidRPr="00634681" w:rsidTr="00CC7D8F">
              <w:trPr>
                <w:trHeight w:val="25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6549E8" w:rsidRPr="00634681" w:rsidRDefault="006549E8" w:rsidP="00CC7D8F">
                  <w:pPr>
                    <w:spacing w:line="240" w:lineRule="auto"/>
                    <w:rPr>
                      <w:sz w:val="26"/>
                      <w:szCs w:val="26"/>
                    </w:rPr>
                  </w:pPr>
                  <w:r w:rsidRPr="00634681">
                    <w:rPr>
                      <w:b/>
                      <w:bCs/>
                      <w:sz w:val="26"/>
                      <w:szCs w:val="26"/>
                    </w:rPr>
                    <w:t>Thêm thông tin:</w:t>
                  </w:r>
                </w:p>
              </w:tc>
              <w:tc>
                <w:tcPr>
                  <w:tcW w:w="4417" w:type="dxa"/>
                  <w:tcBorders>
                    <w:top w:val="outset" w:sz="6" w:space="0" w:color="808080"/>
                    <w:left w:val="outset" w:sz="6" w:space="0" w:color="808080"/>
                    <w:bottom w:val="outset" w:sz="6" w:space="0" w:color="808080"/>
                    <w:right w:val="outset" w:sz="6" w:space="0" w:color="808080"/>
                  </w:tcBorders>
                  <w:hideMark/>
                </w:tcPr>
                <w:p w:rsidR="006549E8" w:rsidRPr="00634681" w:rsidRDefault="00991286" w:rsidP="006549E8">
                  <w:pPr>
                    <w:widowControl/>
                    <w:numPr>
                      <w:ilvl w:val="0"/>
                      <w:numId w:val="25"/>
                    </w:numPr>
                    <w:spacing w:before="100" w:beforeAutospacing="1" w:after="100" w:afterAutospacing="1" w:line="240" w:lineRule="auto"/>
                    <w:ind w:left="300"/>
                    <w:rPr>
                      <w:sz w:val="26"/>
                      <w:szCs w:val="26"/>
                    </w:rPr>
                  </w:pPr>
                  <w:hyperlink r:id="rId20" w:history="1">
                    <w:r w:rsidR="006549E8" w:rsidRPr="00634681">
                      <w:rPr>
                        <w:color w:val="003399"/>
                        <w:sz w:val="26"/>
                        <w:szCs w:val="26"/>
                        <w:u w:val="single"/>
                      </w:rPr>
                      <w:t>Nguyên tắc: Tài liệu Kiến trúc Phần mềm</w:t>
                    </w:r>
                  </w:hyperlink>
                </w:p>
                <w:p w:rsidR="006549E8" w:rsidRPr="00634681" w:rsidRDefault="00991286" w:rsidP="006549E8">
                  <w:pPr>
                    <w:widowControl/>
                    <w:numPr>
                      <w:ilvl w:val="0"/>
                      <w:numId w:val="25"/>
                    </w:numPr>
                    <w:spacing w:before="100" w:beforeAutospacing="1" w:after="100" w:afterAutospacing="1" w:line="240" w:lineRule="auto"/>
                    <w:ind w:left="300"/>
                    <w:rPr>
                      <w:sz w:val="26"/>
                      <w:szCs w:val="26"/>
                    </w:rPr>
                  </w:pPr>
                  <w:hyperlink r:id="rId21" w:history="1">
                    <w:r w:rsidR="006549E8" w:rsidRPr="00634681">
                      <w:rPr>
                        <w:color w:val="003399"/>
                        <w:sz w:val="26"/>
                        <w:szCs w:val="26"/>
                        <w:u w:val="single"/>
                      </w:rPr>
                      <w:t>Điểm kiểm tra: Tài liệu kiến ​​trúc phần mềm</w:t>
                    </w:r>
                  </w:hyperlink>
                </w:p>
              </w:tc>
            </w:tr>
            <w:tr w:rsidR="006549E8" w:rsidRPr="00634681" w:rsidTr="00CC7D8F">
              <w:trPr>
                <w:trHeight w:val="1379"/>
                <w:tblCellSpacing w:w="0" w:type="dxa"/>
                <w:jc w:val="center"/>
              </w:trPr>
              <w:tc>
                <w:tcPr>
                  <w:tcW w:w="6123" w:type="dxa"/>
                  <w:gridSpan w:val="2"/>
                  <w:tcBorders>
                    <w:top w:val="outset" w:sz="6" w:space="0" w:color="808080"/>
                    <w:left w:val="outset" w:sz="6" w:space="0" w:color="808080"/>
                    <w:bottom w:val="outset" w:sz="6" w:space="0" w:color="808080"/>
                    <w:right w:val="outset" w:sz="6" w:space="0" w:color="808080"/>
                  </w:tcBorders>
                  <w:hideMark/>
                </w:tcPr>
                <w:p w:rsidR="006549E8" w:rsidRPr="00634681" w:rsidRDefault="00991286" w:rsidP="006549E8">
                  <w:pPr>
                    <w:widowControl/>
                    <w:numPr>
                      <w:ilvl w:val="0"/>
                      <w:numId w:val="26"/>
                    </w:numPr>
                    <w:spacing w:before="100" w:beforeAutospacing="1" w:after="100" w:afterAutospacing="1" w:line="240" w:lineRule="auto"/>
                    <w:ind w:left="300"/>
                    <w:rPr>
                      <w:sz w:val="26"/>
                      <w:szCs w:val="26"/>
                    </w:rPr>
                  </w:pPr>
                  <w:hyperlink r:id="rId22" w:anchor="Purpose" w:history="1">
                    <w:r w:rsidR="006549E8" w:rsidRPr="00634681">
                      <w:rPr>
                        <w:color w:val="003399"/>
                        <w:sz w:val="26"/>
                        <w:szCs w:val="26"/>
                        <w:u w:val="single"/>
                      </w:rPr>
                      <w:t>Mục đích</w:t>
                    </w:r>
                  </w:hyperlink>
                </w:p>
                <w:p w:rsidR="006549E8" w:rsidRPr="00634681" w:rsidRDefault="00991286" w:rsidP="006549E8">
                  <w:pPr>
                    <w:widowControl/>
                    <w:numPr>
                      <w:ilvl w:val="0"/>
                      <w:numId w:val="26"/>
                    </w:numPr>
                    <w:spacing w:before="100" w:beforeAutospacing="1" w:after="100" w:afterAutospacing="1" w:line="240" w:lineRule="auto"/>
                    <w:ind w:left="300"/>
                    <w:rPr>
                      <w:sz w:val="26"/>
                      <w:szCs w:val="26"/>
                    </w:rPr>
                  </w:pPr>
                  <w:hyperlink r:id="rId23" w:anchor="Timing" w:history="1">
                    <w:r w:rsidR="006549E8" w:rsidRPr="00634681">
                      <w:rPr>
                        <w:color w:val="003399"/>
                        <w:sz w:val="26"/>
                        <w:szCs w:val="26"/>
                        <w:u w:val="single"/>
                      </w:rPr>
                      <w:t>Thời gian</w:t>
                    </w:r>
                  </w:hyperlink>
                </w:p>
                <w:p w:rsidR="006549E8" w:rsidRPr="00634681" w:rsidRDefault="00991286" w:rsidP="006549E8">
                  <w:pPr>
                    <w:widowControl/>
                    <w:numPr>
                      <w:ilvl w:val="0"/>
                      <w:numId w:val="26"/>
                    </w:numPr>
                    <w:spacing w:before="100" w:beforeAutospacing="1" w:after="100" w:afterAutospacing="1" w:line="240" w:lineRule="auto"/>
                    <w:ind w:left="300"/>
                    <w:rPr>
                      <w:sz w:val="26"/>
                      <w:szCs w:val="26"/>
                    </w:rPr>
                  </w:pPr>
                  <w:hyperlink r:id="rId24" w:anchor="Responsibility" w:history="1">
                    <w:r w:rsidR="006549E8" w:rsidRPr="00634681">
                      <w:rPr>
                        <w:color w:val="003399"/>
                        <w:sz w:val="26"/>
                        <w:szCs w:val="26"/>
                        <w:u w:val="single"/>
                      </w:rPr>
                      <w:t>Nhiệm vụ</w:t>
                    </w:r>
                  </w:hyperlink>
                </w:p>
                <w:p w:rsidR="006549E8" w:rsidRPr="00634681" w:rsidRDefault="00991286" w:rsidP="006549E8">
                  <w:pPr>
                    <w:widowControl/>
                    <w:numPr>
                      <w:ilvl w:val="0"/>
                      <w:numId w:val="26"/>
                    </w:numPr>
                    <w:spacing w:before="100" w:beforeAutospacing="1" w:after="100" w:afterAutospacing="1" w:line="240" w:lineRule="auto"/>
                    <w:ind w:left="300"/>
                    <w:rPr>
                      <w:sz w:val="26"/>
                      <w:szCs w:val="26"/>
                    </w:rPr>
                  </w:pPr>
                  <w:hyperlink r:id="rId25" w:anchor="Tailoring" w:history="1">
                    <w:r w:rsidR="006549E8" w:rsidRPr="00634681">
                      <w:rPr>
                        <w:color w:val="003399"/>
                        <w:sz w:val="26"/>
                        <w:szCs w:val="26"/>
                        <w:u w:val="single"/>
                      </w:rPr>
                      <w:t>May đo</w:t>
                    </w:r>
                  </w:hyperlink>
                </w:p>
              </w:tc>
            </w:tr>
          </w:tbl>
          <w:p w:rsidR="006549E8" w:rsidRPr="00634681" w:rsidRDefault="006549E8" w:rsidP="00CC7D8F">
            <w:pPr>
              <w:spacing w:line="240" w:lineRule="auto"/>
              <w:jc w:val="center"/>
              <w:rPr>
                <w:vanish/>
                <w:sz w:val="26"/>
                <w:szCs w:val="26"/>
              </w:rP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Layout w:type="fixed"/>
              <w:tblCellMar>
                <w:top w:w="24" w:type="dxa"/>
                <w:left w:w="24" w:type="dxa"/>
                <w:bottom w:w="24" w:type="dxa"/>
                <w:right w:w="24" w:type="dxa"/>
              </w:tblCellMar>
              <w:tblLook w:val="04A0" w:firstRow="1" w:lastRow="0" w:firstColumn="1" w:lastColumn="0" w:noHBand="0" w:noVBand="1"/>
            </w:tblPr>
            <w:tblGrid>
              <w:gridCol w:w="3934"/>
              <w:gridCol w:w="3934"/>
            </w:tblGrid>
            <w:tr w:rsidR="006549E8" w:rsidRPr="00634681" w:rsidTr="00CC7D8F">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6549E8" w:rsidRPr="00634681" w:rsidRDefault="006549E8" w:rsidP="00CC7D8F">
                  <w:pPr>
                    <w:spacing w:line="240" w:lineRule="auto"/>
                    <w:rPr>
                      <w:sz w:val="26"/>
                      <w:szCs w:val="26"/>
                    </w:rPr>
                  </w:pPr>
                  <w:r w:rsidRPr="00634681">
                    <w:rPr>
                      <w:b/>
                      <w:bCs/>
                      <w:sz w:val="26"/>
                      <w:szCs w:val="26"/>
                    </w:rPr>
                    <w:t>Đầu vào cho các hoạt động:</w:t>
                  </w:r>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26" w:history="1">
                    <w:r w:rsidR="006549E8" w:rsidRPr="00634681">
                      <w:rPr>
                        <w:color w:val="003399"/>
                        <w:sz w:val="26"/>
                        <w:szCs w:val="26"/>
                        <w:u w:val="single"/>
                      </w:rPr>
                      <w:t>Xác định các Mục tiêu Kiểm tra</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27" w:history="1">
                    <w:r w:rsidR="006549E8" w:rsidRPr="00634681">
                      <w:rPr>
                        <w:color w:val="003399"/>
                        <w:sz w:val="26"/>
                        <w:szCs w:val="26"/>
                        <w:u w:val="single"/>
                      </w:rPr>
                      <w:t>Xác định ý tưởng thử nghiệm</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28" w:history="1">
                    <w:r w:rsidR="006549E8" w:rsidRPr="00634681">
                      <w:rPr>
                        <w:color w:val="003399"/>
                        <w:sz w:val="26"/>
                        <w:szCs w:val="26"/>
                        <w:u w:val="single"/>
                      </w:rPr>
                      <w:t>Phát triển kế hoạch lặp lại</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29" w:history="1">
                    <w:r w:rsidR="006549E8" w:rsidRPr="00634681">
                      <w:rPr>
                        <w:color w:val="003399"/>
                        <w:sz w:val="26"/>
                        <w:szCs w:val="26"/>
                        <w:u w:val="single"/>
                      </w:rPr>
                      <w:t>Xác định các động cơ kiểm tra</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0" w:history="1">
                    <w:r w:rsidR="006549E8" w:rsidRPr="00634681">
                      <w:rPr>
                        <w:color w:val="003399"/>
                        <w:sz w:val="26"/>
                        <w:szCs w:val="26"/>
                        <w:u w:val="single"/>
                      </w:rPr>
                      <w:t>Đạt được cam kết về khả năng kiểm tra</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1" w:history="1">
                    <w:r w:rsidR="006549E8" w:rsidRPr="00634681">
                      <w:rPr>
                        <w:color w:val="003399"/>
                        <w:sz w:val="26"/>
                        <w:szCs w:val="26"/>
                        <w:u w:val="single"/>
                      </w:rPr>
                      <w:t>Triển khai thành phần</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2" w:history="1">
                    <w:r w:rsidR="006549E8" w:rsidRPr="00634681">
                      <w:rPr>
                        <w:color w:val="003399"/>
                        <w:sz w:val="26"/>
                        <w:szCs w:val="26"/>
                        <w:u w:val="single"/>
                      </w:rPr>
                      <w:t>Thực hiện các bài kiểm tra đơn vị</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3" w:history="1">
                    <w:r w:rsidR="006549E8" w:rsidRPr="00634681">
                      <w:rPr>
                        <w:color w:val="003399"/>
                        <w:sz w:val="26"/>
                        <w:szCs w:val="26"/>
                        <w:u w:val="single"/>
                      </w:rPr>
                      <w:t>Xác định các yếu tố thiết kế</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4" w:history="1">
                    <w:r w:rsidR="006549E8" w:rsidRPr="00634681">
                      <w:rPr>
                        <w:color w:val="003399"/>
                        <w:sz w:val="26"/>
                        <w:szCs w:val="26"/>
                        <w:u w:val="single"/>
                      </w:rPr>
                      <w:t>Xây dựng bằng chứng kiến ​​trúc của khái niệm</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5" w:history="1">
                    <w:r w:rsidR="006549E8" w:rsidRPr="00634681">
                      <w:rPr>
                        <w:color w:val="003399"/>
                        <w:sz w:val="26"/>
                        <w:szCs w:val="26"/>
                        <w:u w:val="single"/>
                      </w:rPr>
                      <w:t>Xem lại kiến ​​trúc</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6" w:history="1">
                    <w:r w:rsidR="006549E8" w:rsidRPr="00634681">
                      <w:rPr>
                        <w:color w:val="003399"/>
                        <w:sz w:val="26"/>
                        <w:szCs w:val="26"/>
                        <w:u w:val="single"/>
                      </w:rPr>
                      <w:t>Phân tích ca sử dụng</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7" w:history="1">
                    <w:r w:rsidR="006549E8" w:rsidRPr="00634681">
                      <w:rPr>
                        <w:color w:val="003399"/>
                        <w:sz w:val="26"/>
                        <w:szCs w:val="26"/>
                        <w:u w:val="single"/>
                      </w:rPr>
                      <w:t>Xác định phương pháp tiếp cận thử nghiệm</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8" w:history="1">
                    <w:r w:rsidR="006549E8" w:rsidRPr="00634681">
                      <w:rPr>
                        <w:color w:val="003399"/>
                        <w:sz w:val="26"/>
                        <w:szCs w:val="26"/>
                        <w:u w:val="single"/>
                      </w:rPr>
                      <w:t>Xác định cấu hình môi trường thử nghiệm</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39" w:history="1">
                    <w:r w:rsidR="006549E8" w:rsidRPr="00634681">
                      <w:rPr>
                        <w:color w:val="003399"/>
                        <w:sz w:val="26"/>
                        <w:szCs w:val="26"/>
                        <w:u w:val="single"/>
                      </w:rPr>
                      <w:t>Xác định cơ chế kiểm tra</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40" w:history="1">
                    <w:r w:rsidR="006549E8" w:rsidRPr="00634681">
                      <w:rPr>
                        <w:color w:val="003399"/>
                        <w:sz w:val="26"/>
                        <w:szCs w:val="26"/>
                        <w:u w:val="single"/>
                      </w:rPr>
                      <w:t>Mô tả Kiến trúc thời gian chạy</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41" w:history="1">
                    <w:r w:rsidR="006549E8" w:rsidRPr="00634681">
                      <w:rPr>
                        <w:color w:val="003399"/>
                        <w:sz w:val="26"/>
                        <w:szCs w:val="26"/>
                        <w:u w:val="single"/>
                      </w:rPr>
                      <w:t>Ưu tiên các trường hợp sử dụng</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42" w:history="1">
                    <w:r w:rsidR="006549E8" w:rsidRPr="00634681">
                      <w:rPr>
                        <w:color w:val="003399"/>
                        <w:sz w:val="26"/>
                        <w:szCs w:val="26"/>
                        <w:u w:val="single"/>
                      </w:rPr>
                      <w:t>Phân tích kiến ​​trúc</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43" w:history="1">
                    <w:r w:rsidR="006549E8" w:rsidRPr="00634681">
                      <w:rPr>
                        <w:color w:val="003399"/>
                        <w:sz w:val="26"/>
                        <w:szCs w:val="26"/>
                        <w:u w:val="single"/>
                      </w:rPr>
                      <w:t>Mô tả Phân phối</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44" w:history="1">
                    <w:r w:rsidR="006549E8" w:rsidRPr="00634681">
                      <w:rPr>
                        <w:color w:val="003399"/>
                        <w:sz w:val="26"/>
                        <w:szCs w:val="26"/>
                        <w:u w:val="single"/>
                      </w:rPr>
                      <w:t>Xác định cơ chế thiết kế</w:t>
                    </w:r>
                  </w:hyperlink>
                </w:p>
                <w:p w:rsidR="006549E8" w:rsidRPr="00634681" w:rsidRDefault="00991286" w:rsidP="006549E8">
                  <w:pPr>
                    <w:widowControl/>
                    <w:numPr>
                      <w:ilvl w:val="0"/>
                      <w:numId w:val="27"/>
                    </w:numPr>
                    <w:spacing w:before="100" w:beforeAutospacing="1" w:after="100" w:afterAutospacing="1" w:line="240" w:lineRule="auto"/>
                    <w:ind w:left="300"/>
                    <w:rPr>
                      <w:sz w:val="26"/>
                      <w:szCs w:val="26"/>
                    </w:rPr>
                  </w:pPr>
                  <w:hyperlink r:id="rId45" w:history="1">
                    <w:r w:rsidR="006549E8" w:rsidRPr="00634681">
                      <w:rPr>
                        <w:color w:val="003399"/>
                        <w:sz w:val="26"/>
                        <w:szCs w:val="26"/>
                        <w:u w:val="single"/>
                      </w:rPr>
                      <w:t>Kết hợp các yếu tố thiết kế hiện có</w:t>
                    </w:r>
                  </w:hyperlink>
                </w:p>
              </w:tc>
              <w:tc>
                <w:tcPr>
                  <w:tcW w:w="2500" w:type="pct"/>
                  <w:tcBorders>
                    <w:top w:val="outset" w:sz="6" w:space="0" w:color="808080"/>
                    <w:left w:val="outset" w:sz="6" w:space="0" w:color="808080"/>
                    <w:bottom w:val="outset" w:sz="6" w:space="0" w:color="808080"/>
                    <w:right w:val="outset" w:sz="6" w:space="0" w:color="808080"/>
                  </w:tcBorders>
                  <w:hideMark/>
                </w:tcPr>
                <w:p w:rsidR="006549E8" w:rsidRPr="00634681" w:rsidRDefault="006549E8" w:rsidP="00CC7D8F">
                  <w:pPr>
                    <w:spacing w:line="240" w:lineRule="auto"/>
                    <w:rPr>
                      <w:sz w:val="26"/>
                      <w:szCs w:val="26"/>
                    </w:rPr>
                  </w:pPr>
                  <w:r w:rsidRPr="00634681">
                    <w:rPr>
                      <w:b/>
                      <w:bCs/>
                      <w:sz w:val="26"/>
                      <w:szCs w:val="26"/>
                    </w:rPr>
                    <w:lastRenderedPageBreak/>
                    <w:t>Đầu ra từ các hoạt động:</w:t>
                  </w:r>
                </w:p>
                <w:p w:rsidR="006549E8" w:rsidRPr="00634681" w:rsidRDefault="00991286" w:rsidP="006549E8">
                  <w:pPr>
                    <w:widowControl/>
                    <w:numPr>
                      <w:ilvl w:val="0"/>
                      <w:numId w:val="28"/>
                    </w:numPr>
                    <w:spacing w:before="100" w:beforeAutospacing="1" w:after="100" w:afterAutospacing="1" w:line="240" w:lineRule="auto"/>
                    <w:ind w:left="300"/>
                    <w:rPr>
                      <w:sz w:val="26"/>
                      <w:szCs w:val="26"/>
                    </w:rPr>
                  </w:pPr>
                  <w:hyperlink r:id="rId46" w:history="1">
                    <w:r w:rsidR="006549E8" w:rsidRPr="00634681">
                      <w:rPr>
                        <w:color w:val="003399"/>
                        <w:sz w:val="26"/>
                        <w:szCs w:val="26"/>
                        <w:u w:val="single"/>
                      </w:rPr>
                      <w:t>Cấu trúc mô hình triển khai</w:t>
                    </w:r>
                  </w:hyperlink>
                </w:p>
                <w:p w:rsidR="006549E8" w:rsidRPr="00634681" w:rsidRDefault="00991286" w:rsidP="006549E8">
                  <w:pPr>
                    <w:widowControl/>
                    <w:numPr>
                      <w:ilvl w:val="0"/>
                      <w:numId w:val="28"/>
                    </w:numPr>
                    <w:spacing w:before="100" w:beforeAutospacing="1" w:after="100" w:afterAutospacing="1" w:line="240" w:lineRule="auto"/>
                    <w:ind w:left="300"/>
                    <w:rPr>
                      <w:sz w:val="26"/>
                      <w:szCs w:val="26"/>
                    </w:rPr>
                  </w:pPr>
                  <w:hyperlink r:id="rId47" w:history="1">
                    <w:r w:rsidR="006549E8" w:rsidRPr="00634681">
                      <w:rPr>
                        <w:color w:val="003399"/>
                        <w:sz w:val="26"/>
                        <w:szCs w:val="26"/>
                        <w:u w:val="single"/>
                      </w:rPr>
                      <w:t>Mô tả Kiến trúc thời gian chạy</w:t>
                    </w:r>
                  </w:hyperlink>
                </w:p>
                <w:p w:rsidR="006549E8" w:rsidRPr="00634681" w:rsidRDefault="00991286" w:rsidP="006549E8">
                  <w:pPr>
                    <w:widowControl/>
                    <w:numPr>
                      <w:ilvl w:val="0"/>
                      <w:numId w:val="28"/>
                    </w:numPr>
                    <w:spacing w:before="100" w:beforeAutospacing="1" w:after="100" w:afterAutospacing="1" w:line="240" w:lineRule="auto"/>
                    <w:ind w:left="300"/>
                    <w:rPr>
                      <w:sz w:val="26"/>
                      <w:szCs w:val="26"/>
                    </w:rPr>
                  </w:pPr>
                  <w:hyperlink r:id="rId48" w:history="1">
                    <w:r w:rsidR="006549E8" w:rsidRPr="00634681">
                      <w:rPr>
                        <w:color w:val="003399"/>
                        <w:sz w:val="26"/>
                        <w:szCs w:val="26"/>
                        <w:u w:val="single"/>
                      </w:rPr>
                      <w:t>Ưu tiên các trường hợp sử dụng</w:t>
                    </w:r>
                  </w:hyperlink>
                </w:p>
                <w:p w:rsidR="006549E8" w:rsidRPr="00634681" w:rsidRDefault="00991286" w:rsidP="006549E8">
                  <w:pPr>
                    <w:widowControl/>
                    <w:numPr>
                      <w:ilvl w:val="0"/>
                      <w:numId w:val="28"/>
                    </w:numPr>
                    <w:spacing w:before="100" w:beforeAutospacing="1" w:after="100" w:afterAutospacing="1" w:line="240" w:lineRule="auto"/>
                    <w:ind w:left="300"/>
                    <w:rPr>
                      <w:sz w:val="26"/>
                      <w:szCs w:val="26"/>
                    </w:rPr>
                  </w:pPr>
                  <w:hyperlink r:id="rId49" w:history="1">
                    <w:r w:rsidR="006549E8" w:rsidRPr="00634681">
                      <w:rPr>
                        <w:color w:val="003399"/>
                        <w:sz w:val="26"/>
                        <w:szCs w:val="26"/>
                        <w:u w:val="single"/>
                      </w:rPr>
                      <w:t>Phân tích kiến ​​trúc</w:t>
                    </w:r>
                  </w:hyperlink>
                </w:p>
                <w:p w:rsidR="006549E8" w:rsidRPr="00634681" w:rsidRDefault="00991286" w:rsidP="006549E8">
                  <w:pPr>
                    <w:widowControl/>
                    <w:numPr>
                      <w:ilvl w:val="0"/>
                      <w:numId w:val="28"/>
                    </w:numPr>
                    <w:spacing w:before="100" w:beforeAutospacing="1" w:after="100" w:afterAutospacing="1" w:line="240" w:lineRule="auto"/>
                    <w:ind w:left="300"/>
                    <w:rPr>
                      <w:sz w:val="26"/>
                      <w:szCs w:val="26"/>
                    </w:rPr>
                  </w:pPr>
                  <w:hyperlink r:id="rId50" w:history="1">
                    <w:r w:rsidR="006549E8" w:rsidRPr="00634681">
                      <w:rPr>
                        <w:color w:val="003399"/>
                        <w:sz w:val="26"/>
                        <w:szCs w:val="26"/>
                        <w:u w:val="single"/>
                      </w:rPr>
                      <w:t>Mô tả Phân phối</w:t>
                    </w:r>
                  </w:hyperlink>
                </w:p>
                <w:p w:rsidR="006549E8" w:rsidRPr="00634681" w:rsidRDefault="00991286" w:rsidP="006549E8">
                  <w:pPr>
                    <w:widowControl/>
                    <w:numPr>
                      <w:ilvl w:val="0"/>
                      <w:numId w:val="28"/>
                    </w:numPr>
                    <w:spacing w:before="100" w:beforeAutospacing="1" w:after="100" w:afterAutospacing="1" w:line="240" w:lineRule="auto"/>
                    <w:ind w:left="300"/>
                    <w:rPr>
                      <w:sz w:val="26"/>
                      <w:szCs w:val="26"/>
                    </w:rPr>
                  </w:pPr>
                  <w:hyperlink r:id="rId51" w:history="1">
                    <w:r w:rsidR="006549E8" w:rsidRPr="00634681">
                      <w:rPr>
                        <w:color w:val="003399"/>
                        <w:sz w:val="26"/>
                        <w:szCs w:val="26"/>
                        <w:u w:val="single"/>
                      </w:rPr>
                      <w:t>Xác định cơ chế thiết kế</w:t>
                    </w:r>
                  </w:hyperlink>
                </w:p>
                <w:p w:rsidR="006549E8" w:rsidRPr="00634681" w:rsidRDefault="00991286" w:rsidP="006549E8">
                  <w:pPr>
                    <w:widowControl/>
                    <w:numPr>
                      <w:ilvl w:val="0"/>
                      <w:numId w:val="28"/>
                    </w:numPr>
                    <w:spacing w:before="100" w:beforeAutospacing="1" w:after="100" w:afterAutospacing="1" w:line="240" w:lineRule="auto"/>
                    <w:ind w:left="300"/>
                    <w:rPr>
                      <w:sz w:val="26"/>
                      <w:szCs w:val="26"/>
                    </w:rPr>
                  </w:pPr>
                  <w:hyperlink r:id="rId52" w:history="1">
                    <w:r w:rsidR="006549E8" w:rsidRPr="00634681">
                      <w:rPr>
                        <w:color w:val="003399"/>
                        <w:sz w:val="26"/>
                        <w:szCs w:val="26"/>
                        <w:u w:val="single"/>
                      </w:rPr>
                      <w:t>Kết hợp các yếu tố thiết kế hiện có</w:t>
                    </w:r>
                  </w:hyperlink>
                </w:p>
              </w:tc>
            </w:tr>
          </w:tbl>
          <w:p w:rsidR="006549E8" w:rsidRPr="00634681" w:rsidRDefault="006549E8" w:rsidP="00CC7D8F">
            <w:pPr>
              <w:pStyle w:val="Heading3"/>
              <w:shd w:val="clear" w:color="auto" w:fill="FFFFFF"/>
              <w:rPr>
                <w:color w:val="000000"/>
                <w:sz w:val="26"/>
                <w:szCs w:val="26"/>
              </w:rPr>
            </w:pPr>
            <w:bookmarkStart w:id="29" w:name="Purpose"/>
            <w:r w:rsidRPr="00634681">
              <w:rPr>
                <w:color w:val="000000"/>
                <w:sz w:val="26"/>
                <w:szCs w:val="26"/>
              </w:rPr>
              <w:lastRenderedPageBreak/>
              <w:t>Mục đích</w:t>
            </w:r>
            <w:bookmarkEnd w:id="29"/>
            <w:r w:rsidRPr="00634681">
              <w:rPr>
                <w:color w:val="000000"/>
                <w:sz w:val="26"/>
                <w:szCs w:val="26"/>
              </w:rPr>
              <w:t> </w:t>
            </w:r>
            <w:r w:rsidRPr="00634681">
              <w:rPr>
                <w:noProof/>
                <w:color w:val="003399"/>
                <w:sz w:val="26"/>
                <w:szCs w:val="26"/>
              </w:rPr>
              <w:drawing>
                <wp:inline distT="0" distB="0" distL="0" distR="0" wp14:anchorId="1381D19E" wp14:editId="76534A59">
                  <wp:extent cx="242570" cy="187325"/>
                  <wp:effectExtent l="0" t="0" r="5080" b="3175"/>
                  <wp:docPr id="18" name="Picture 18" descr="về đầu tra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ề đầu tra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6549E8" w:rsidRPr="00634681" w:rsidRDefault="006549E8" w:rsidP="00CC7D8F">
            <w:pPr>
              <w:pStyle w:val="NormalWeb"/>
              <w:shd w:val="clear" w:color="auto" w:fill="FFFFFF"/>
              <w:rPr>
                <w:color w:val="000000"/>
                <w:sz w:val="26"/>
                <w:szCs w:val="26"/>
              </w:rPr>
            </w:pPr>
            <w:r w:rsidRPr="00634681">
              <w:rPr>
                <w:color w:val="000000"/>
                <w:sz w:val="26"/>
                <w:szCs w:val="26"/>
              </w:rPr>
              <w:t>Tài liệu kiến ​​trúc phần mềm cung cấp một cái nhìn tổng quan toàn diện về kiến ​​trúc của hệ thống phần mềm. Nó đóng vai trò như một phương tiện giao tiếp giữa </w:t>
            </w:r>
            <w:r w:rsidRPr="00634681">
              <w:rPr>
                <w:b/>
                <w:bCs/>
                <w:color w:val="000000"/>
                <w:sz w:val="26"/>
                <w:szCs w:val="26"/>
              </w:rPr>
              <w:t>kiến trúc sư phần mềm</w:t>
            </w:r>
            <w:r w:rsidRPr="00634681">
              <w:rPr>
                <w:color w:val="000000"/>
                <w:sz w:val="26"/>
                <w:szCs w:val="26"/>
              </w:rPr>
              <w:t> và các </w:t>
            </w:r>
            <w:r w:rsidRPr="00634681">
              <w:rPr>
                <w:b/>
                <w:bCs/>
                <w:color w:val="000000"/>
                <w:sz w:val="26"/>
                <w:szCs w:val="26"/>
              </w:rPr>
              <w:t>thành viên</w:t>
            </w:r>
            <w:r w:rsidRPr="00634681">
              <w:rPr>
                <w:color w:val="000000"/>
                <w:sz w:val="26"/>
                <w:szCs w:val="26"/>
              </w:rPr>
              <w:t> khác trong </w:t>
            </w:r>
            <w:r w:rsidRPr="00634681">
              <w:rPr>
                <w:b/>
                <w:bCs/>
                <w:color w:val="000000"/>
                <w:sz w:val="26"/>
                <w:szCs w:val="26"/>
              </w:rPr>
              <w:t>nhóm dự án</w:t>
            </w:r>
            <w:r w:rsidRPr="00634681">
              <w:rPr>
                <w:color w:val="000000"/>
                <w:sz w:val="26"/>
                <w:szCs w:val="26"/>
              </w:rPr>
              <w:t> về các quyết định quan trọng về mặt kiến ​​trúc đã được thực hiện đối với dự án.</w:t>
            </w:r>
          </w:p>
          <w:p w:rsidR="006549E8" w:rsidRPr="00634681" w:rsidRDefault="006549E8" w:rsidP="00CC7D8F">
            <w:pPr>
              <w:pStyle w:val="Heading3"/>
              <w:shd w:val="clear" w:color="auto" w:fill="FFFFFF"/>
              <w:rPr>
                <w:color w:val="000000"/>
                <w:sz w:val="26"/>
                <w:szCs w:val="26"/>
              </w:rPr>
            </w:pPr>
            <w:bookmarkStart w:id="30" w:name="Timing"/>
            <w:r w:rsidRPr="00634681">
              <w:rPr>
                <w:color w:val="000000"/>
                <w:sz w:val="26"/>
                <w:szCs w:val="26"/>
              </w:rPr>
              <w:t>Thời gian</w:t>
            </w:r>
            <w:bookmarkEnd w:id="30"/>
            <w:r w:rsidRPr="00634681">
              <w:rPr>
                <w:color w:val="000000"/>
                <w:sz w:val="26"/>
                <w:szCs w:val="26"/>
              </w:rPr>
              <w:t> </w:t>
            </w:r>
            <w:r w:rsidRPr="00634681">
              <w:rPr>
                <w:noProof/>
                <w:color w:val="003399"/>
                <w:sz w:val="26"/>
                <w:szCs w:val="26"/>
              </w:rPr>
              <w:drawing>
                <wp:inline distT="0" distB="0" distL="0" distR="0" wp14:anchorId="7458421F" wp14:editId="78EDA0F6">
                  <wp:extent cx="242570" cy="187325"/>
                  <wp:effectExtent l="0" t="0" r="5080" b="3175"/>
                  <wp:docPr id="17" name="Picture 17" descr="về đầu tra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ề đầu tra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6549E8" w:rsidRPr="00634681" w:rsidRDefault="006549E8" w:rsidP="00CC7D8F">
            <w:pPr>
              <w:pStyle w:val="NormalWeb"/>
              <w:shd w:val="clear" w:color="auto" w:fill="FFFFFF"/>
              <w:rPr>
                <w:color w:val="000000"/>
                <w:sz w:val="26"/>
                <w:szCs w:val="26"/>
              </w:rPr>
            </w:pPr>
            <w:r w:rsidRPr="00634681">
              <w:rPr>
                <w:color w:val="000000"/>
                <w:sz w:val="26"/>
                <w:szCs w:val="26"/>
              </w:rPr>
              <w:t>Biểu diễn và mục tiêu của kiến ​​trúc phần mềm thường là thứ phải được xác định trước những lần lặp đầu tiên, và sau đó được duy trì trong suốt dự án. Các hướng dẫn biểu diễn kiến ​​trúc này được ghi lại trong các phiên bản ban đầu của </w:t>
            </w:r>
            <w:r w:rsidRPr="00634681">
              <w:rPr>
                <w:rStyle w:val="Strong"/>
                <w:color w:val="000000"/>
                <w:sz w:val="26"/>
                <w:szCs w:val="26"/>
              </w:rPr>
              <w:t>Tài liệu Kiến trúc Phần mềm</w:t>
            </w:r>
            <w:r w:rsidRPr="00634681">
              <w:rPr>
                <w:color w:val="000000"/>
                <w:sz w:val="26"/>
                <w:szCs w:val="26"/>
              </w:rPr>
              <w:t> .</w:t>
            </w:r>
          </w:p>
          <w:p w:rsidR="006549E8" w:rsidRPr="00634681" w:rsidRDefault="006549E8" w:rsidP="00CC7D8F">
            <w:pPr>
              <w:pStyle w:val="NormalWeb"/>
              <w:shd w:val="clear" w:color="auto" w:fill="FFFFFF"/>
              <w:rPr>
                <w:color w:val="000000"/>
                <w:sz w:val="26"/>
                <w:szCs w:val="26"/>
              </w:rPr>
            </w:pPr>
            <w:r w:rsidRPr="00634681">
              <w:rPr>
                <w:color w:val="000000"/>
                <w:sz w:val="26"/>
                <w:szCs w:val="26"/>
              </w:rPr>
              <w:t>Các </w:t>
            </w:r>
            <w:r w:rsidRPr="00634681">
              <w:rPr>
                <w:rStyle w:val="Strong"/>
                <w:color w:val="000000"/>
                <w:sz w:val="26"/>
                <w:szCs w:val="26"/>
              </w:rPr>
              <w:t>phần mềm Kiến trúc Tài liệu</w:t>
            </w:r>
            <w:r w:rsidRPr="00634681">
              <w:rPr>
                <w:color w:val="000000"/>
                <w:sz w:val="26"/>
                <w:szCs w:val="26"/>
              </w:rPr>
              <w:t> chủ yếu được phát triển trong giai đoạn xây dựng, bởi vì một trong những mục đích của giai đoạn này là thiết lập một nền tảng âm thanh kiến trúc.</w:t>
            </w:r>
          </w:p>
          <w:p w:rsidR="006549E8" w:rsidRPr="00634681" w:rsidRDefault="006549E8" w:rsidP="00CC7D8F">
            <w:pPr>
              <w:pStyle w:val="NormalWeb"/>
              <w:shd w:val="clear" w:color="auto" w:fill="FFFFFF"/>
              <w:rPr>
                <w:color w:val="000000"/>
                <w:sz w:val="26"/>
                <w:szCs w:val="26"/>
              </w:rPr>
            </w:pPr>
            <w:r w:rsidRPr="00634681">
              <w:rPr>
                <w:color w:val="000000"/>
                <w:sz w:val="26"/>
                <w:szCs w:val="26"/>
              </w:rPr>
              <w:t>Dạng xem ca sử dụng trong tài liệu có thể được xem xét trước các dạng xem khác, bởi vì các ca sử dụng thúc đẩy sự phát triển và là đầu vào thiết yếu cho việc lập kế hoạch lặp lại. Đối với các hệ thống có mức độ đồng thời và phân phối lớn, các quan điểm về quy trình và triển khai cũng có thể được xem xét sớm, vì khi đó chúng có thể có tác động đáng kể đến toàn bộ hệ thống.</w:t>
            </w:r>
          </w:p>
          <w:p w:rsidR="006549E8" w:rsidRPr="00634681" w:rsidRDefault="006549E8" w:rsidP="00CC7D8F">
            <w:pPr>
              <w:pStyle w:val="Heading3"/>
              <w:shd w:val="clear" w:color="auto" w:fill="FFFFFF"/>
              <w:rPr>
                <w:color w:val="000000"/>
                <w:sz w:val="26"/>
                <w:szCs w:val="26"/>
              </w:rPr>
            </w:pPr>
            <w:bookmarkStart w:id="31" w:name="Responsibility"/>
            <w:r w:rsidRPr="00634681">
              <w:rPr>
                <w:color w:val="000000"/>
                <w:sz w:val="26"/>
                <w:szCs w:val="26"/>
              </w:rPr>
              <w:t>Nhiệm vụ</w:t>
            </w:r>
            <w:bookmarkEnd w:id="31"/>
            <w:r w:rsidRPr="00634681">
              <w:rPr>
                <w:color w:val="000000"/>
                <w:sz w:val="26"/>
                <w:szCs w:val="26"/>
              </w:rPr>
              <w:t> </w:t>
            </w:r>
            <w:r w:rsidRPr="00634681">
              <w:rPr>
                <w:noProof/>
                <w:color w:val="003399"/>
                <w:sz w:val="26"/>
                <w:szCs w:val="26"/>
              </w:rPr>
              <w:drawing>
                <wp:inline distT="0" distB="0" distL="0" distR="0" wp14:anchorId="4F44E764" wp14:editId="216DC212">
                  <wp:extent cx="242570" cy="187325"/>
                  <wp:effectExtent l="0" t="0" r="5080" b="3175"/>
                  <wp:docPr id="16" name="Picture 16" descr="về đầu tra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ề đầu tra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6549E8" w:rsidRPr="00634681" w:rsidRDefault="006549E8" w:rsidP="00CC7D8F">
            <w:pPr>
              <w:pStyle w:val="NormalWeb"/>
              <w:shd w:val="clear" w:color="auto" w:fill="FFFFFF"/>
              <w:rPr>
                <w:color w:val="000000"/>
                <w:sz w:val="26"/>
                <w:szCs w:val="26"/>
              </w:rPr>
            </w:pPr>
            <w:r w:rsidRPr="00634681">
              <w:rPr>
                <w:color w:val="000000"/>
                <w:sz w:val="26"/>
                <w:szCs w:val="26"/>
              </w:rPr>
              <w:t>Một </w:t>
            </w:r>
            <w:r w:rsidRPr="00634681">
              <w:rPr>
                <w:rStyle w:val="Strong"/>
                <w:color w:val="000000"/>
                <w:sz w:val="26"/>
                <w:szCs w:val="26"/>
              </w:rPr>
              <w:t>kiến trúc sư phần mềm</w:t>
            </w:r>
            <w:r w:rsidRPr="00634681">
              <w:rPr>
                <w:color w:val="000000"/>
                <w:sz w:val="26"/>
                <w:szCs w:val="26"/>
              </w:rPr>
              <w:t> chịu trách nhiệm tạo ra </w:t>
            </w:r>
            <w:r w:rsidRPr="00634681">
              <w:rPr>
                <w:rStyle w:val="Strong"/>
                <w:color w:val="000000"/>
                <w:sz w:val="26"/>
                <w:szCs w:val="26"/>
              </w:rPr>
              <w:t>Tài liệu Kiến trúc Phần mềm</w:t>
            </w:r>
            <w:r w:rsidRPr="00634681">
              <w:rPr>
                <w:color w:val="000000"/>
                <w:sz w:val="26"/>
                <w:szCs w:val="26"/>
              </w:rPr>
              <w:t> , </w:t>
            </w:r>
            <w:r w:rsidRPr="00634681">
              <w:rPr>
                <w:rStyle w:val="Strong"/>
                <w:color w:val="000000"/>
                <w:sz w:val="26"/>
                <w:szCs w:val="26"/>
              </w:rPr>
              <w:t>tài liệu</w:t>
            </w:r>
            <w:r w:rsidRPr="00634681">
              <w:rPr>
                <w:color w:val="000000"/>
                <w:sz w:val="26"/>
                <w:szCs w:val="26"/>
              </w:rPr>
              <w:t> này nắm bắt các quyết định thiết kế quan trọng nhất trong nhiều chế độ xem kiến ​​trúc.</w:t>
            </w:r>
          </w:p>
          <w:p w:rsidR="006549E8" w:rsidRPr="00634681" w:rsidRDefault="006549E8" w:rsidP="00CC7D8F">
            <w:pPr>
              <w:pStyle w:val="NormalWeb"/>
              <w:shd w:val="clear" w:color="auto" w:fill="FFFFFF"/>
              <w:rPr>
                <w:color w:val="000000"/>
                <w:sz w:val="26"/>
                <w:szCs w:val="26"/>
              </w:rPr>
            </w:pPr>
            <w:r w:rsidRPr="00634681">
              <w:rPr>
                <w:color w:val="000000"/>
                <w:sz w:val="26"/>
                <w:szCs w:val="26"/>
              </w:rPr>
              <w:t>Các </w:t>
            </w:r>
            <w:r w:rsidRPr="00634681">
              <w:rPr>
                <w:rStyle w:val="Strong"/>
                <w:color w:val="000000"/>
                <w:sz w:val="26"/>
                <w:szCs w:val="26"/>
              </w:rPr>
              <w:t>kiến trúc sư phần mềm</w:t>
            </w:r>
            <w:r w:rsidRPr="00634681">
              <w:rPr>
                <w:color w:val="000000"/>
                <w:sz w:val="26"/>
                <w:szCs w:val="26"/>
              </w:rPr>
              <w:t xml:space="preserve"> thiết lập cấu trúc tổng thể cho từng xem kiến trúc: sự phân hủy của các quan điểm, các nhóm của các yếu tố, và các giao diện giữa các nhóm </w:t>
            </w:r>
            <w:r w:rsidRPr="00634681">
              <w:rPr>
                <w:color w:val="000000"/>
                <w:sz w:val="26"/>
                <w:szCs w:val="26"/>
              </w:rPr>
              <w:lastRenderedPageBreak/>
              <w:t>lớn. Do đó, trái ngược với các vai trò khác, quan điểm </w:t>
            </w:r>
            <w:r w:rsidRPr="00634681">
              <w:rPr>
                <w:b/>
                <w:bCs/>
                <w:color w:val="000000"/>
                <w:sz w:val="26"/>
                <w:szCs w:val="26"/>
              </w:rPr>
              <w:t>của tect lưu trữ </w:t>
            </w:r>
            <w:r w:rsidRPr="00634681">
              <w:rPr>
                <w:rStyle w:val="Strong"/>
                <w:color w:val="000000"/>
                <w:sz w:val="26"/>
                <w:szCs w:val="26"/>
              </w:rPr>
              <w:t>phần mềm</w:t>
            </w:r>
            <w:r w:rsidRPr="00634681">
              <w:rPr>
                <w:color w:val="000000"/>
                <w:sz w:val="26"/>
                <w:szCs w:val="26"/>
              </w:rPr>
              <w:t> là một </w:t>
            </w:r>
            <w:r w:rsidRPr="00634681">
              <w:rPr>
                <w:rStyle w:val="Strong"/>
                <w:color w:val="000000"/>
                <w:sz w:val="26"/>
                <w:szCs w:val="26"/>
              </w:rPr>
              <w:t>chiều rộng</w:t>
            </w:r>
            <w:r w:rsidRPr="00634681">
              <w:rPr>
                <w:color w:val="000000"/>
                <w:sz w:val="26"/>
                <w:szCs w:val="26"/>
              </w:rPr>
              <w:t> , trái ngược với </w:t>
            </w:r>
            <w:r w:rsidRPr="00634681">
              <w:rPr>
                <w:rStyle w:val="Strong"/>
                <w:color w:val="000000"/>
                <w:sz w:val="26"/>
                <w:szCs w:val="26"/>
              </w:rPr>
              <w:t>chiều sâu</w:t>
            </w:r>
            <w:r w:rsidRPr="00634681">
              <w:rPr>
                <w:color w:val="000000"/>
                <w:sz w:val="26"/>
                <w:szCs w:val="26"/>
              </w:rPr>
              <w:t> .</w:t>
            </w:r>
          </w:p>
          <w:p w:rsidR="006549E8" w:rsidRPr="00634681" w:rsidRDefault="006549E8" w:rsidP="00CC7D8F">
            <w:pPr>
              <w:pStyle w:val="NormalWeb"/>
              <w:shd w:val="clear" w:color="auto" w:fill="FFFFFF"/>
              <w:rPr>
                <w:color w:val="000000"/>
                <w:sz w:val="26"/>
                <w:szCs w:val="26"/>
              </w:rPr>
            </w:pPr>
            <w:r w:rsidRPr="00634681">
              <w:rPr>
                <w:color w:val="000000"/>
                <w:sz w:val="26"/>
                <w:szCs w:val="26"/>
              </w:rPr>
              <w:t>Các </w:t>
            </w:r>
            <w:r w:rsidRPr="00634681">
              <w:rPr>
                <w:rStyle w:val="Strong"/>
                <w:color w:val="000000"/>
                <w:sz w:val="26"/>
                <w:szCs w:val="26"/>
              </w:rPr>
              <w:t>kiến trúc sư phần mềm</w:t>
            </w:r>
            <w:r w:rsidRPr="00634681">
              <w:rPr>
                <w:color w:val="000000"/>
                <w:sz w:val="26"/>
                <w:szCs w:val="26"/>
              </w:rPr>
              <w:t> cũng là trách nhiệm duy trì tính toàn vẹn kiến trúc của hệ thống thông qua quá trình phát triển bởi:</w:t>
            </w:r>
          </w:p>
          <w:p w:rsidR="006549E8" w:rsidRPr="00634681" w:rsidRDefault="006549E8" w:rsidP="006549E8">
            <w:pPr>
              <w:widowControl/>
              <w:numPr>
                <w:ilvl w:val="0"/>
                <w:numId w:val="29"/>
              </w:numPr>
              <w:shd w:val="clear" w:color="auto" w:fill="FFFFFF"/>
              <w:spacing w:before="100" w:beforeAutospacing="1" w:after="100" w:afterAutospacing="1" w:line="240" w:lineRule="auto"/>
              <w:ind w:left="300"/>
              <w:rPr>
                <w:color w:val="000000"/>
                <w:sz w:val="26"/>
                <w:szCs w:val="26"/>
              </w:rPr>
            </w:pPr>
            <w:r w:rsidRPr="00634681">
              <w:rPr>
                <w:color w:val="000000"/>
                <w:sz w:val="26"/>
                <w:szCs w:val="26"/>
              </w:rPr>
              <w:t>Phê duyệt tất cả các thay đổi đối với các yếu tố quan trọng về mặt kiến ​​trúc, chẳng hạn như các giao diện chính, được mô tả trong </w:t>
            </w:r>
            <w:r w:rsidRPr="00634681">
              <w:rPr>
                <w:rStyle w:val="Strong"/>
                <w:color w:val="000000"/>
                <w:sz w:val="26"/>
                <w:szCs w:val="26"/>
              </w:rPr>
              <w:t>Tài liệu Kiến trúc Phần mềm</w:t>
            </w:r>
            <w:r w:rsidRPr="00634681">
              <w:rPr>
                <w:color w:val="000000"/>
                <w:sz w:val="26"/>
                <w:szCs w:val="26"/>
              </w:rPr>
              <w:t> .</w:t>
            </w:r>
          </w:p>
          <w:p w:rsidR="006549E8" w:rsidRPr="00634681" w:rsidRDefault="006549E8" w:rsidP="006549E8">
            <w:pPr>
              <w:widowControl/>
              <w:numPr>
                <w:ilvl w:val="0"/>
                <w:numId w:val="29"/>
              </w:numPr>
              <w:shd w:val="clear" w:color="auto" w:fill="FFFFFF"/>
              <w:spacing w:before="100" w:beforeAutospacing="1" w:after="100" w:afterAutospacing="1" w:line="240" w:lineRule="auto"/>
              <w:ind w:left="300"/>
              <w:rPr>
                <w:color w:val="000000"/>
                <w:sz w:val="26"/>
                <w:szCs w:val="26"/>
              </w:rPr>
            </w:pPr>
            <w:r w:rsidRPr="00634681">
              <w:rPr>
                <w:color w:val="000000"/>
                <w:sz w:val="26"/>
                <w:szCs w:val="26"/>
              </w:rPr>
              <w:t>Là một phần của các quyết định của "hội đồng kiểm soát thay đổi" để giải quyết các vấn đề ảnh hưởng đến kiến ​​trúc phần mềm.</w:t>
            </w:r>
          </w:p>
          <w:p w:rsidR="006549E8" w:rsidRPr="00634681" w:rsidRDefault="006549E8" w:rsidP="00CC7D8F">
            <w:pPr>
              <w:pStyle w:val="Heading3"/>
              <w:shd w:val="clear" w:color="auto" w:fill="FFFFFF"/>
              <w:rPr>
                <w:color w:val="000000"/>
                <w:sz w:val="26"/>
                <w:szCs w:val="26"/>
              </w:rPr>
            </w:pPr>
            <w:bookmarkStart w:id="32" w:name="Tailoring"/>
            <w:r w:rsidRPr="00634681">
              <w:rPr>
                <w:color w:val="000000"/>
                <w:sz w:val="26"/>
                <w:szCs w:val="26"/>
              </w:rPr>
              <w:t>May đo</w:t>
            </w:r>
            <w:bookmarkEnd w:id="32"/>
            <w:r w:rsidRPr="00634681">
              <w:rPr>
                <w:color w:val="000000"/>
                <w:sz w:val="26"/>
                <w:szCs w:val="26"/>
              </w:rPr>
              <w:t> </w:t>
            </w:r>
            <w:r w:rsidRPr="00634681">
              <w:rPr>
                <w:noProof/>
                <w:color w:val="003399"/>
                <w:sz w:val="26"/>
                <w:szCs w:val="26"/>
              </w:rPr>
              <w:drawing>
                <wp:inline distT="0" distB="0" distL="0" distR="0" wp14:anchorId="47F22FB3" wp14:editId="311CC99C">
                  <wp:extent cx="242570" cy="187325"/>
                  <wp:effectExtent l="0" t="0" r="5080" b="3175"/>
                  <wp:docPr id="15" name="Picture 15" descr="về đầu tra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ề đầu tra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6549E8" w:rsidRPr="00634681" w:rsidRDefault="006549E8" w:rsidP="00CC7D8F">
            <w:pPr>
              <w:pStyle w:val="NormalWeb"/>
              <w:shd w:val="clear" w:color="auto" w:fill="FFFFFF"/>
              <w:rPr>
                <w:color w:val="000000"/>
                <w:sz w:val="26"/>
                <w:szCs w:val="26"/>
              </w:rPr>
            </w:pPr>
            <w:r w:rsidRPr="00634681">
              <w:rPr>
                <w:color w:val="000000"/>
                <w:sz w:val="26"/>
                <w:szCs w:val="26"/>
              </w:rPr>
              <w:t>Bạn nên điều chỉnh đường viền của </w:t>
            </w:r>
            <w:r w:rsidRPr="00634681">
              <w:rPr>
                <w:rStyle w:val="Strong"/>
                <w:color w:val="000000"/>
                <w:sz w:val="26"/>
                <w:szCs w:val="26"/>
              </w:rPr>
              <w:t>Tài liệu Kiến trúc Phần mềm</w:t>
            </w:r>
            <w:r w:rsidRPr="00634681">
              <w:rPr>
                <w:color w:val="000000"/>
                <w:sz w:val="26"/>
                <w:szCs w:val="26"/>
              </w:rPr>
              <w:t> cho phù hợp với bản chất của phần mềm của bạn:</w:t>
            </w:r>
          </w:p>
          <w:p w:rsidR="006549E8" w:rsidRPr="00634681" w:rsidRDefault="006549E8" w:rsidP="006549E8">
            <w:pPr>
              <w:widowControl/>
              <w:numPr>
                <w:ilvl w:val="0"/>
                <w:numId w:val="30"/>
              </w:numPr>
              <w:shd w:val="clear" w:color="auto" w:fill="FFFFFF"/>
              <w:spacing w:before="100" w:beforeAutospacing="1" w:after="100" w:afterAutospacing="1" w:line="240" w:lineRule="auto"/>
              <w:ind w:left="300"/>
              <w:rPr>
                <w:color w:val="000000"/>
                <w:sz w:val="26"/>
                <w:szCs w:val="26"/>
              </w:rPr>
            </w:pPr>
            <w:r w:rsidRPr="00634681">
              <w:rPr>
                <w:color w:val="000000"/>
                <w:sz w:val="26"/>
                <w:szCs w:val="26"/>
              </w:rPr>
              <w:t>Một số quan điểm kiến ​​trúc có thể không liên quan:</w:t>
            </w:r>
          </w:p>
          <w:p w:rsidR="006549E8" w:rsidRPr="00634681" w:rsidRDefault="006549E8" w:rsidP="006549E8">
            <w:pPr>
              <w:widowControl/>
              <w:numPr>
                <w:ilvl w:val="1"/>
                <w:numId w:val="30"/>
              </w:numPr>
              <w:shd w:val="clear" w:color="auto" w:fill="FFFFFF"/>
              <w:spacing w:before="100" w:beforeAutospacing="1" w:after="100" w:afterAutospacing="1" w:line="240" w:lineRule="auto"/>
              <w:ind w:left="600"/>
              <w:rPr>
                <w:color w:val="000000"/>
                <w:sz w:val="26"/>
                <w:szCs w:val="26"/>
              </w:rPr>
            </w:pPr>
            <w:r w:rsidRPr="00634681">
              <w:rPr>
                <w:color w:val="000000"/>
                <w:sz w:val="26"/>
                <w:szCs w:val="26"/>
              </w:rPr>
              <w:t>Chế độ xem Triển khai không cần thiết cho các hệ thống một CPU.</w:t>
            </w:r>
          </w:p>
          <w:p w:rsidR="006549E8" w:rsidRPr="00634681" w:rsidRDefault="006549E8" w:rsidP="006549E8">
            <w:pPr>
              <w:widowControl/>
              <w:numPr>
                <w:ilvl w:val="1"/>
                <w:numId w:val="30"/>
              </w:numPr>
              <w:shd w:val="clear" w:color="auto" w:fill="FFFFFF"/>
              <w:spacing w:before="100" w:beforeAutospacing="1" w:after="100" w:afterAutospacing="1" w:line="240" w:lineRule="auto"/>
              <w:ind w:left="600"/>
              <w:rPr>
                <w:color w:val="000000"/>
                <w:sz w:val="26"/>
                <w:szCs w:val="26"/>
              </w:rPr>
            </w:pPr>
            <w:r w:rsidRPr="00634681">
              <w:rPr>
                <w:color w:val="000000"/>
                <w:sz w:val="26"/>
                <w:szCs w:val="26"/>
              </w:rPr>
              <w:t>Chế độ xem Quy trình là không cần thiết nếu hệ thống chỉ sử dụng một luồng điều khiển duy nhất.</w:t>
            </w:r>
          </w:p>
          <w:p w:rsidR="006549E8" w:rsidRPr="00634681" w:rsidRDefault="006549E8" w:rsidP="006549E8">
            <w:pPr>
              <w:widowControl/>
              <w:numPr>
                <w:ilvl w:val="1"/>
                <w:numId w:val="30"/>
              </w:numPr>
              <w:shd w:val="clear" w:color="auto" w:fill="FFFFFF"/>
              <w:spacing w:before="100" w:beforeAutospacing="1" w:after="100" w:afterAutospacing="1" w:line="240" w:lineRule="auto"/>
              <w:ind w:left="600"/>
              <w:rPr>
                <w:color w:val="000000"/>
                <w:sz w:val="26"/>
                <w:szCs w:val="26"/>
              </w:rPr>
            </w:pPr>
            <w:r w:rsidRPr="00634681">
              <w:rPr>
                <w:color w:val="000000"/>
                <w:sz w:val="26"/>
                <w:szCs w:val="26"/>
              </w:rPr>
              <w:t>Chế độ xem Dữ liệu là không cần thiết trừ khi tính kiên trì của đối tượng là một khía cạnh quan trọng của hệ thống </w:t>
            </w:r>
            <w:r w:rsidRPr="00634681">
              <w:rPr>
                <w:b/>
                <w:bCs/>
                <w:color w:val="000000"/>
                <w:sz w:val="26"/>
                <w:szCs w:val="26"/>
              </w:rPr>
              <w:t>và</w:t>
            </w:r>
            <w:r w:rsidRPr="00634681">
              <w:rPr>
                <w:color w:val="000000"/>
                <w:sz w:val="26"/>
                <w:szCs w:val="26"/>
              </w:rPr>
              <w:t> cơ chế bền vững yêu cầu ánh xạ giữa các đối tượng bền bỉ và không bền bỉ.</w:t>
            </w:r>
          </w:p>
          <w:p w:rsidR="006549E8" w:rsidRPr="00634681" w:rsidRDefault="006549E8" w:rsidP="006549E8">
            <w:pPr>
              <w:widowControl/>
              <w:numPr>
                <w:ilvl w:val="0"/>
                <w:numId w:val="30"/>
              </w:numPr>
              <w:shd w:val="clear" w:color="auto" w:fill="FFFFFF"/>
              <w:spacing w:before="100" w:beforeAutospacing="1" w:after="100" w:afterAutospacing="1" w:line="240" w:lineRule="auto"/>
              <w:ind w:left="300"/>
              <w:rPr>
                <w:color w:val="000000"/>
                <w:sz w:val="26"/>
                <w:szCs w:val="26"/>
              </w:rPr>
            </w:pPr>
            <w:r w:rsidRPr="00634681">
              <w:rPr>
                <w:color w:val="000000"/>
                <w:sz w:val="26"/>
                <w:szCs w:val="26"/>
              </w:rPr>
              <w:t>Một số khía cạnh cụ thể của phần mềm có thể yêu cầu phần riêng của chúng; ví dụ, các khía cạnh liên quan đến vấn đề quản lý dữ liệu hoặc khả năng sử dụng.</w:t>
            </w:r>
          </w:p>
          <w:p w:rsidR="006549E8" w:rsidRPr="00634681" w:rsidRDefault="006549E8" w:rsidP="006549E8">
            <w:pPr>
              <w:widowControl/>
              <w:numPr>
                <w:ilvl w:val="0"/>
                <w:numId w:val="30"/>
              </w:numPr>
              <w:shd w:val="clear" w:color="auto" w:fill="FFFFFF"/>
              <w:spacing w:before="100" w:beforeAutospacing="1" w:after="100" w:afterAutospacing="1" w:line="240" w:lineRule="auto"/>
              <w:ind w:left="300"/>
              <w:rPr>
                <w:color w:val="000000"/>
                <w:sz w:val="26"/>
                <w:szCs w:val="26"/>
              </w:rPr>
            </w:pPr>
            <w:r w:rsidRPr="00634681">
              <w:rPr>
                <w:color w:val="000000"/>
                <w:sz w:val="26"/>
                <w:szCs w:val="26"/>
              </w:rPr>
              <w:t>Bạn có thể cần các phụ lục bổ sung để giải thích các khía cạnh nhất định, chẳng hạn như cơ sở lý luận của một số lựa chọn quan trọng cùng với các giải pháp đã bị loại bỏ, hoặc để xác định các từ viết tắt hoặc chữ viết tắt, hoặc trình bày các nguyên tắc thiết kế chung.</w:t>
            </w:r>
          </w:p>
          <w:p w:rsidR="006549E8" w:rsidRPr="00634681" w:rsidRDefault="006549E8" w:rsidP="006549E8">
            <w:pPr>
              <w:widowControl/>
              <w:numPr>
                <w:ilvl w:val="0"/>
                <w:numId w:val="30"/>
              </w:numPr>
              <w:shd w:val="clear" w:color="auto" w:fill="FFFFFF"/>
              <w:spacing w:before="100" w:beforeAutospacing="1" w:after="100" w:afterAutospacing="1" w:line="240" w:lineRule="auto"/>
              <w:ind w:left="300"/>
              <w:rPr>
                <w:color w:val="000000"/>
                <w:sz w:val="26"/>
                <w:szCs w:val="26"/>
              </w:rPr>
            </w:pPr>
            <w:r w:rsidRPr="00634681">
              <w:rPr>
                <w:color w:val="000000"/>
                <w:sz w:val="26"/>
                <w:szCs w:val="26"/>
              </w:rPr>
              <w:t>Thứ tự của các phần khác nhau có thể khác nhau, tùy thuộc vào các bên liên quan của hệ thống và trọng tâm hoặc mối quan tâm của họ.</w:t>
            </w:r>
          </w:p>
          <w:p w:rsidR="006549E8" w:rsidRPr="00634681" w:rsidRDefault="006549E8" w:rsidP="00CC7D8F">
            <w:pPr>
              <w:pStyle w:val="NormalWeb"/>
              <w:shd w:val="clear" w:color="auto" w:fill="FFFFFF"/>
              <w:rPr>
                <w:color w:val="000000"/>
                <w:sz w:val="26"/>
                <w:szCs w:val="26"/>
              </w:rPr>
            </w:pPr>
            <w:r w:rsidRPr="00634681">
              <w:rPr>
                <w:color w:val="000000"/>
                <w:sz w:val="26"/>
                <w:szCs w:val="26"/>
              </w:rPr>
              <w:t>Ưu điểm và nhược điểm của từng hình thức kiến ​​trúc như sau:</w:t>
            </w:r>
          </w:p>
          <w:p w:rsidR="006549E8" w:rsidRPr="00634681" w:rsidRDefault="006549E8" w:rsidP="00CC7D8F">
            <w:pPr>
              <w:pStyle w:val="Heading4"/>
              <w:shd w:val="clear" w:color="auto" w:fill="FFFFFF"/>
              <w:rPr>
                <w:color w:val="000000"/>
                <w:sz w:val="26"/>
                <w:szCs w:val="26"/>
              </w:rPr>
            </w:pPr>
            <w:r w:rsidRPr="00634681">
              <w:rPr>
                <w:color w:val="000000"/>
                <w:sz w:val="26"/>
                <w:szCs w:val="26"/>
              </w:rPr>
              <w:t>Chế độ xem ca sử dụng</w:t>
            </w:r>
          </w:p>
          <w:p w:rsidR="006549E8" w:rsidRPr="00634681" w:rsidRDefault="006549E8" w:rsidP="00CC7D8F">
            <w:pPr>
              <w:pStyle w:val="NormalWeb"/>
              <w:shd w:val="clear" w:color="auto" w:fill="FFFFFF"/>
              <w:rPr>
                <w:color w:val="000000"/>
                <w:sz w:val="26"/>
                <w:szCs w:val="26"/>
              </w:rPr>
            </w:pPr>
            <w:r w:rsidRPr="00634681">
              <w:rPr>
                <w:b/>
                <w:bCs/>
                <w:color w:val="000000"/>
                <w:sz w:val="26"/>
                <w:szCs w:val="26"/>
              </w:rPr>
              <w:t>Chế độ xem này là bắt buộc.</w:t>
            </w:r>
          </w:p>
          <w:p w:rsidR="006549E8" w:rsidRPr="00634681" w:rsidRDefault="006549E8" w:rsidP="00CC7D8F">
            <w:pPr>
              <w:pStyle w:val="Heading4"/>
              <w:shd w:val="clear" w:color="auto" w:fill="FFFFFF"/>
              <w:rPr>
                <w:color w:val="000000"/>
                <w:sz w:val="26"/>
                <w:szCs w:val="26"/>
              </w:rPr>
            </w:pPr>
            <w:r w:rsidRPr="00634681">
              <w:rPr>
                <w:color w:val="000000"/>
                <w:sz w:val="26"/>
                <w:szCs w:val="26"/>
              </w:rPr>
              <w:t>Chế độ xem logic</w:t>
            </w:r>
          </w:p>
          <w:p w:rsidR="006549E8" w:rsidRPr="00634681" w:rsidRDefault="006549E8" w:rsidP="00CC7D8F">
            <w:pPr>
              <w:pStyle w:val="NormalWeb"/>
              <w:shd w:val="clear" w:color="auto" w:fill="FFFFFF"/>
              <w:rPr>
                <w:color w:val="000000"/>
                <w:sz w:val="26"/>
                <w:szCs w:val="26"/>
              </w:rPr>
            </w:pPr>
            <w:r w:rsidRPr="00634681">
              <w:rPr>
                <w:rStyle w:val="Strong"/>
                <w:color w:val="000000"/>
                <w:sz w:val="26"/>
                <w:szCs w:val="26"/>
              </w:rPr>
              <w:t>Chế độ xem này là bắt buộc.</w:t>
            </w:r>
          </w:p>
          <w:p w:rsidR="006549E8" w:rsidRPr="00634681" w:rsidRDefault="006549E8" w:rsidP="00CC7D8F">
            <w:pPr>
              <w:pStyle w:val="Heading4"/>
              <w:shd w:val="clear" w:color="auto" w:fill="FFFFFF"/>
              <w:rPr>
                <w:color w:val="000000"/>
                <w:sz w:val="26"/>
                <w:szCs w:val="26"/>
              </w:rPr>
            </w:pPr>
            <w:r w:rsidRPr="00634681">
              <w:rPr>
                <w:color w:val="000000"/>
                <w:sz w:val="26"/>
                <w:szCs w:val="26"/>
              </w:rPr>
              <w:lastRenderedPageBreak/>
              <w:t>Chế độ xem</w:t>
            </w:r>
          </w:p>
          <w:p w:rsidR="006549E8" w:rsidRPr="00634681" w:rsidRDefault="006549E8" w:rsidP="00CC7D8F">
            <w:pPr>
              <w:pStyle w:val="NormalWeb"/>
              <w:shd w:val="clear" w:color="auto" w:fill="FFFFFF"/>
              <w:rPr>
                <w:color w:val="000000"/>
                <w:sz w:val="26"/>
                <w:szCs w:val="26"/>
              </w:rPr>
            </w:pPr>
            <w:r w:rsidRPr="00634681">
              <w:rPr>
                <w:rStyle w:val="Strong"/>
                <w:color w:val="000000"/>
                <w:sz w:val="26"/>
                <w:szCs w:val="26"/>
              </w:rPr>
              <w:t>Chế độ xem này là tùy chọn. </w:t>
            </w:r>
            <w:r w:rsidRPr="00634681">
              <w:rPr>
                <w:color w:val="000000"/>
                <w:sz w:val="26"/>
                <w:szCs w:val="26"/>
              </w:rPr>
              <w:t>Chỉ sử dụng dạng xem này nếu hệ thống có nhiều hơn một luồng điều khiển và các luồng riêng biệt tương tác hoặc phụ thuộc vào nhau.</w:t>
            </w:r>
          </w:p>
          <w:p w:rsidR="006549E8" w:rsidRPr="00634681" w:rsidRDefault="006549E8" w:rsidP="00CC7D8F">
            <w:pPr>
              <w:pStyle w:val="Heading4"/>
              <w:shd w:val="clear" w:color="auto" w:fill="FFFFFF"/>
              <w:rPr>
                <w:color w:val="000000"/>
                <w:sz w:val="26"/>
                <w:szCs w:val="26"/>
              </w:rPr>
            </w:pPr>
            <w:r w:rsidRPr="00634681">
              <w:rPr>
                <w:color w:val="000000"/>
                <w:sz w:val="26"/>
                <w:szCs w:val="26"/>
              </w:rPr>
              <w:t>Chế độ xem triển khai</w:t>
            </w:r>
          </w:p>
          <w:p w:rsidR="006549E8" w:rsidRPr="00634681" w:rsidRDefault="006549E8" w:rsidP="00CC7D8F">
            <w:pPr>
              <w:pStyle w:val="NormalWeb"/>
              <w:shd w:val="clear" w:color="auto" w:fill="FFFFFF"/>
              <w:rPr>
                <w:color w:val="000000"/>
                <w:sz w:val="26"/>
                <w:szCs w:val="26"/>
              </w:rPr>
            </w:pPr>
            <w:r w:rsidRPr="00634681">
              <w:rPr>
                <w:rStyle w:val="Strong"/>
                <w:color w:val="000000"/>
                <w:sz w:val="26"/>
                <w:szCs w:val="26"/>
              </w:rPr>
              <w:t>Chế độ xem này là tùy chọn. </w:t>
            </w:r>
            <w:r w:rsidRPr="00634681">
              <w:rPr>
                <w:color w:val="000000"/>
                <w:sz w:val="26"/>
                <w:szCs w:val="26"/>
              </w:rPr>
              <w:t>Chỉ sử dụng chế độ xem này nếu hệ thống được phân phối trên nhiều nút. Ngay cả trong những trường hợp này, chỉ sử dụng dạng xem triển khai nơi phân phối có hàm ý kiến ​​trúc. Ví dụ, trong trường hợp có một máy chủ và nhiều máy khách, một dạng xem triển khai chỉ cần thiết để phân định trách nhiệm của máy chủ và các máy khách như một lớp các nút; không cần phải hiển thị mọi nút khách nếu tất cả chúng đều có cùng khả năng.</w:t>
            </w:r>
          </w:p>
          <w:p w:rsidR="006549E8" w:rsidRPr="00634681" w:rsidRDefault="006549E8" w:rsidP="00CC7D8F">
            <w:pPr>
              <w:pStyle w:val="Heading4"/>
              <w:shd w:val="clear" w:color="auto" w:fill="FFFFFF"/>
              <w:rPr>
                <w:color w:val="000000"/>
                <w:sz w:val="26"/>
                <w:szCs w:val="26"/>
              </w:rPr>
            </w:pPr>
            <w:r w:rsidRPr="00634681">
              <w:rPr>
                <w:color w:val="000000"/>
                <w:sz w:val="26"/>
                <w:szCs w:val="26"/>
              </w:rPr>
              <w:t>Chế độ xem triển khai</w:t>
            </w:r>
          </w:p>
          <w:p w:rsidR="006549E8" w:rsidRPr="00634681" w:rsidRDefault="006549E8" w:rsidP="00CC7D8F">
            <w:pPr>
              <w:pStyle w:val="NormalWeb"/>
              <w:shd w:val="clear" w:color="auto" w:fill="FFFFFF"/>
              <w:rPr>
                <w:color w:val="000000"/>
                <w:sz w:val="26"/>
                <w:szCs w:val="26"/>
              </w:rPr>
            </w:pPr>
            <w:r w:rsidRPr="00634681">
              <w:rPr>
                <w:rStyle w:val="Strong"/>
                <w:color w:val="000000"/>
                <w:sz w:val="26"/>
                <w:szCs w:val="26"/>
              </w:rPr>
              <w:t>Chế độ xem này là tùy chọn. </w:t>
            </w:r>
            <w:r w:rsidRPr="00634681">
              <w:rPr>
                <w:color w:val="000000"/>
                <w:sz w:val="26"/>
                <w:szCs w:val="26"/>
              </w:rPr>
              <w:t>Chỉ sử dụng chế độ xem này trong trường hợp việc triển khai không được định hướng chặt chẽ từ thiết kế, tức là khi có sự phân bổ trách nhiệm khác nhau giữa các gói tương ứng trong mô hình Thiết kế và Triển khai. Nếu bao bì của các mô hình thiết kế và triển khai giống hệt nhau, thì có thể bỏ qua chế độ xem này.</w:t>
            </w:r>
          </w:p>
          <w:p w:rsidR="006549E8" w:rsidRPr="00634681" w:rsidRDefault="006549E8" w:rsidP="00CC7D8F">
            <w:pPr>
              <w:pStyle w:val="Heading4"/>
              <w:shd w:val="clear" w:color="auto" w:fill="FFFFFF"/>
              <w:rPr>
                <w:color w:val="000000"/>
                <w:sz w:val="26"/>
                <w:szCs w:val="26"/>
              </w:rPr>
            </w:pPr>
            <w:r w:rsidRPr="00634681">
              <w:rPr>
                <w:color w:val="000000"/>
                <w:sz w:val="26"/>
                <w:szCs w:val="26"/>
              </w:rPr>
              <w:t>Xem dữ liệu</w:t>
            </w:r>
          </w:p>
          <w:p w:rsidR="006549E8" w:rsidRPr="00634681" w:rsidRDefault="006549E8" w:rsidP="00CC7D8F">
            <w:pPr>
              <w:pStyle w:val="NormalWeb"/>
              <w:shd w:val="clear" w:color="auto" w:fill="FFFFFF"/>
              <w:rPr>
                <w:color w:val="000000"/>
                <w:sz w:val="26"/>
                <w:szCs w:val="26"/>
              </w:rPr>
            </w:pPr>
            <w:r w:rsidRPr="00634681">
              <w:rPr>
                <w:rStyle w:val="Strong"/>
                <w:color w:val="000000"/>
                <w:sz w:val="26"/>
                <w:szCs w:val="26"/>
              </w:rPr>
              <w:t>Chế độ xem này là tùy chọn. </w:t>
            </w:r>
            <w:r w:rsidRPr="00634681">
              <w:rPr>
                <w:color w:val="000000"/>
                <w:sz w:val="26"/>
                <w:szCs w:val="26"/>
              </w:rPr>
              <w:t>Chỉ sử dụng chế độ xem này nếu tính bền bỉ là một khía cạnh quan trọng của hệ thống. và việc dịch từ Mô hình thiết kế sang Mô hình dữ liệu không được thực hiện tự động bởi cơ chế liên tục.</w:t>
            </w:r>
          </w:p>
          <w:p w:rsidR="006549E8" w:rsidRPr="00634681" w:rsidRDefault="006549E8" w:rsidP="00CC7D8F">
            <w:pPr>
              <w:spacing w:after="240" w:line="240" w:lineRule="auto"/>
              <w:rPr>
                <w:sz w:val="26"/>
                <w:szCs w:val="26"/>
              </w:rPr>
            </w:pPr>
            <w:r w:rsidRPr="00634681">
              <w:rPr>
                <w:color w:val="000000"/>
                <w:sz w:val="26"/>
                <w:szCs w:val="26"/>
                <w:shd w:val="clear" w:color="auto" w:fill="FFFFFF"/>
              </w:rPr>
              <w:t> </w:t>
            </w:r>
            <w:r w:rsidRPr="00634681">
              <w:rPr>
                <w:sz w:val="26"/>
                <w:szCs w:val="26"/>
              </w:rPr>
              <w:t> </w:t>
            </w:r>
          </w:p>
          <w:p w:rsidR="006549E8" w:rsidRPr="00634681" w:rsidRDefault="00991286" w:rsidP="00CC7D8F">
            <w:pPr>
              <w:spacing w:before="100" w:beforeAutospacing="1" w:after="100" w:afterAutospacing="1" w:line="240" w:lineRule="auto"/>
              <w:rPr>
                <w:sz w:val="26"/>
                <w:szCs w:val="26"/>
              </w:rPr>
            </w:pPr>
            <w:hyperlink r:id="rId55" w:history="1">
              <w:r w:rsidR="006549E8" w:rsidRPr="00634681">
                <w:rPr>
                  <w:color w:val="003399"/>
                  <w:sz w:val="26"/>
                  <w:szCs w:val="26"/>
                  <w:u w:val="single"/>
                </w:rPr>
                <w:t>Bản quyền © 1987 - 2001 Rational Software Corporation</w:t>
              </w:r>
            </w:hyperlink>
          </w:p>
        </w:tc>
        <w:tc>
          <w:tcPr>
            <w:tcW w:w="11" w:type="pct"/>
            <w:hideMark/>
          </w:tcPr>
          <w:p w:rsidR="006549E8" w:rsidRPr="00634681" w:rsidRDefault="006549E8" w:rsidP="00CC7D8F">
            <w:pPr>
              <w:spacing w:line="240" w:lineRule="auto"/>
              <w:rPr>
                <w:sz w:val="26"/>
                <w:szCs w:val="26"/>
              </w:rPr>
            </w:pPr>
          </w:p>
        </w:tc>
        <w:tc>
          <w:tcPr>
            <w:tcW w:w="46" w:type="pct"/>
            <w:hideMark/>
          </w:tcPr>
          <w:p w:rsidR="006549E8" w:rsidRPr="00634681" w:rsidRDefault="00991286" w:rsidP="00CC7D8F">
            <w:pPr>
              <w:spacing w:line="240" w:lineRule="auto"/>
              <w:rPr>
                <w:sz w:val="26"/>
                <w:szCs w:val="26"/>
              </w:rPr>
            </w:pPr>
            <w:hyperlink r:id="rId56" w:history="1">
              <w:r w:rsidR="006549E8" w:rsidRPr="00634681">
                <w:rPr>
                  <w:color w:val="003399"/>
                  <w:sz w:val="26"/>
                  <w:szCs w:val="26"/>
                  <w:u w:val="single"/>
                </w:rPr>
                <w:br/>
              </w:r>
              <w:r w:rsidR="006549E8" w:rsidRPr="00634681">
                <w:rPr>
                  <w:noProof/>
                  <w:color w:val="003399"/>
                  <w:sz w:val="26"/>
                  <w:szCs w:val="26"/>
                </w:rPr>
                <w:lastRenderedPageBreak/>
                <w:drawing>
                  <wp:inline distT="0" distB="0" distL="0" distR="0" wp14:anchorId="73F9112F" wp14:editId="3515349B">
                    <wp:extent cx="187325" cy="1046480"/>
                    <wp:effectExtent l="0" t="0" r="3175" b="1270"/>
                    <wp:docPr id="2" name="Picture 2" descr="Hiển thị quy trình hợp nhất hợp lý bằng cách sử dụng khu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ển thị quy trình hợp nhất hợp lý bằng cách sử dụng khu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6549E8" w:rsidRPr="00634681" w:rsidRDefault="006549E8" w:rsidP="006549E8">
      <w:pPr>
        <w:spacing w:line="240" w:lineRule="auto"/>
        <w:rPr>
          <w:vanish/>
          <w:sz w:val="26"/>
          <w:szCs w:val="26"/>
        </w:rPr>
      </w:pPr>
    </w:p>
    <w:tbl>
      <w:tblPr>
        <w:tblW w:w="5000" w:type="pct"/>
        <w:tblCellSpacing w:w="0" w:type="dxa"/>
        <w:tblCellMar>
          <w:left w:w="0" w:type="dxa"/>
          <w:right w:w="0" w:type="dxa"/>
        </w:tblCellMar>
        <w:tblLook w:val="04A0" w:firstRow="1" w:lastRow="0" w:firstColumn="1" w:lastColumn="0" w:noHBand="0" w:noVBand="1"/>
      </w:tblPr>
      <w:tblGrid>
        <w:gridCol w:w="9360"/>
      </w:tblGrid>
      <w:tr w:rsidR="006549E8" w:rsidRPr="00634681" w:rsidTr="00CC7D8F">
        <w:trPr>
          <w:tblCellSpacing w:w="0" w:type="dxa"/>
        </w:trPr>
        <w:tc>
          <w:tcPr>
            <w:tcW w:w="0" w:type="auto"/>
            <w:hideMark/>
          </w:tcPr>
          <w:p w:rsidR="006549E8" w:rsidRPr="00634681" w:rsidRDefault="006549E8" w:rsidP="00CC7D8F">
            <w:pPr>
              <w:spacing w:before="100" w:beforeAutospacing="1" w:after="100" w:afterAutospacing="1" w:line="240" w:lineRule="auto"/>
              <w:jc w:val="right"/>
              <w:rPr>
                <w:sz w:val="26"/>
                <w:szCs w:val="26"/>
              </w:rPr>
            </w:pPr>
            <w:r w:rsidRPr="00634681">
              <w:rPr>
                <w:sz w:val="26"/>
                <w:szCs w:val="26"/>
              </w:rPr>
              <w:t>Rational Unified Process   </w:t>
            </w:r>
            <w:r w:rsidRPr="00634681">
              <w:rPr>
                <w:noProof/>
                <w:sz w:val="26"/>
                <w:szCs w:val="26"/>
              </w:rPr>
              <w:drawing>
                <wp:inline distT="0" distB="0" distL="0" distR="0" wp14:anchorId="098FF3F5" wp14:editId="728EA2B7">
                  <wp:extent cx="605790" cy="66040"/>
                  <wp:effectExtent l="0" t="0" r="3810" b="0"/>
                  <wp:docPr id="1" name="Picture 1"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eweb.uhcl.edu/helm/RationalUnifiedProcess/_borders/rupversion.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6549E8" w:rsidRPr="00634681" w:rsidRDefault="006549E8" w:rsidP="006549E8">
      <w:pPr>
        <w:rPr>
          <w:sz w:val="26"/>
          <w:szCs w:val="26"/>
        </w:rPr>
      </w:pPr>
    </w:p>
    <w:p w:rsidR="00B872E5" w:rsidRPr="00A67BA3" w:rsidRDefault="00B872E5" w:rsidP="00A67BA3"/>
    <w:sectPr w:rsidR="00B872E5" w:rsidRPr="00A67BA3">
      <w:headerReference w:type="default" r:id="rId59"/>
      <w:footerReference w:type="default" r:id="rId60"/>
      <w:headerReference w:type="first" r:id="rId61"/>
      <w:footerReference w:type="first" r:id="rId6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286" w:rsidRDefault="00991286">
      <w:pPr>
        <w:spacing w:line="240" w:lineRule="auto"/>
      </w:pPr>
      <w:r>
        <w:separator/>
      </w:r>
    </w:p>
  </w:endnote>
  <w:endnote w:type="continuationSeparator" w:id="0">
    <w:p w:rsidR="00991286" w:rsidRDefault="00991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21EC">
      <w:tc>
        <w:tcPr>
          <w:tcW w:w="3162" w:type="dxa"/>
          <w:tcBorders>
            <w:top w:val="nil"/>
            <w:left w:val="nil"/>
            <w:bottom w:val="nil"/>
            <w:right w:val="nil"/>
          </w:tcBorders>
        </w:tcPr>
        <w:p w:rsidR="007321EC" w:rsidRDefault="004B2962">
          <w:pPr>
            <w:ind w:right="360"/>
          </w:pPr>
          <w:r>
            <w:t>Confidential</w:t>
          </w:r>
        </w:p>
      </w:tc>
      <w:tc>
        <w:tcPr>
          <w:tcW w:w="3162" w:type="dxa"/>
          <w:tcBorders>
            <w:top w:val="nil"/>
            <w:left w:val="nil"/>
            <w:bottom w:val="nil"/>
            <w:right w:val="nil"/>
          </w:tcBorders>
        </w:tcPr>
        <w:p w:rsidR="007321EC" w:rsidRDefault="004B2962">
          <w:pPr>
            <w:jc w:val="center"/>
          </w:pPr>
          <w:r>
            <w:sym w:font="Symbol" w:char="F0D3"/>
          </w:r>
          <w:r w:rsidR="00991286">
            <w:fldChar w:fldCharType="begin"/>
          </w:r>
          <w:r w:rsidR="00991286">
            <w:instrText xml:space="preserve"> DOCPROPERTY "Company"  \* MERGEFORMAT </w:instrText>
          </w:r>
          <w:r w:rsidR="00991286">
            <w:fldChar w:fldCharType="separate"/>
          </w:r>
          <w:r w:rsidR="00B872E5">
            <w:t>&lt;Company Name&gt;</w:t>
          </w:r>
          <w:r w:rsidR="00991286">
            <w:fldChar w:fldCharType="end"/>
          </w:r>
          <w:r>
            <w:t xml:space="preserve">, </w:t>
          </w:r>
          <w:r>
            <w:fldChar w:fldCharType="begin"/>
          </w:r>
          <w:r>
            <w:instrText xml:space="preserve"> DATE \@ "yyyy" </w:instrText>
          </w:r>
          <w:r>
            <w:fldChar w:fldCharType="separate"/>
          </w:r>
          <w:r w:rsidR="00A83823">
            <w:rPr>
              <w:noProof/>
            </w:rPr>
            <w:t>2021</w:t>
          </w:r>
          <w:r>
            <w:fldChar w:fldCharType="end"/>
          </w:r>
        </w:p>
      </w:tc>
      <w:tc>
        <w:tcPr>
          <w:tcW w:w="3162" w:type="dxa"/>
          <w:tcBorders>
            <w:top w:val="nil"/>
            <w:left w:val="nil"/>
            <w:bottom w:val="nil"/>
            <w:right w:val="nil"/>
          </w:tcBorders>
        </w:tcPr>
        <w:p w:rsidR="007321EC" w:rsidRDefault="004B29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83823">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83823">
            <w:rPr>
              <w:rStyle w:val="PageNumber"/>
              <w:noProof/>
            </w:rPr>
            <w:t>8</w:t>
          </w:r>
          <w:r>
            <w:rPr>
              <w:rStyle w:val="PageNumber"/>
            </w:rPr>
            <w:fldChar w:fldCharType="end"/>
          </w:r>
        </w:p>
      </w:tc>
    </w:tr>
  </w:tbl>
  <w:p w:rsidR="007321EC" w:rsidRDefault="007321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1EC" w:rsidRDefault="007321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286" w:rsidRDefault="00991286">
      <w:pPr>
        <w:spacing w:line="240" w:lineRule="auto"/>
      </w:pPr>
      <w:r>
        <w:separator/>
      </w:r>
    </w:p>
  </w:footnote>
  <w:footnote w:type="continuationSeparator" w:id="0">
    <w:p w:rsidR="00991286" w:rsidRDefault="009912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21EC">
      <w:tc>
        <w:tcPr>
          <w:tcW w:w="6379" w:type="dxa"/>
        </w:tcPr>
        <w:p w:rsidR="007321EC" w:rsidRDefault="00991286">
          <w:r>
            <w:fldChar w:fldCharType="begin"/>
          </w:r>
          <w:r>
            <w:instrText xml:space="preserve"> SUBJECT  \* MERGEFORMAT </w:instrText>
          </w:r>
          <w:r>
            <w:fldChar w:fldCharType="separate"/>
          </w:r>
          <w:r w:rsidR="00B872E5">
            <w:t>&lt;Project Name&gt;</w:t>
          </w:r>
          <w:r>
            <w:fldChar w:fldCharType="end"/>
          </w:r>
        </w:p>
      </w:tc>
      <w:tc>
        <w:tcPr>
          <w:tcW w:w="3179" w:type="dxa"/>
        </w:tcPr>
        <w:p w:rsidR="007321EC" w:rsidRDefault="004B2962">
          <w:pPr>
            <w:tabs>
              <w:tab w:val="left" w:pos="1135"/>
            </w:tabs>
            <w:spacing w:before="40"/>
            <w:ind w:right="68"/>
          </w:pPr>
          <w:r>
            <w:t xml:space="preserve">  Version:           &lt;1.0&gt;</w:t>
          </w:r>
        </w:p>
      </w:tc>
    </w:tr>
    <w:tr w:rsidR="007321EC">
      <w:tc>
        <w:tcPr>
          <w:tcW w:w="6379" w:type="dxa"/>
        </w:tcPr>
        <w:p w:rsidR="007321EC" w:rsidRDefault="00991286">
          <w:r>
            <w:fldChar w:fldCharType="begin"/>
          </w:r>
          <w:r>
            <w:instrText xml:space="preserve"> TITLE  \* MERGEFORMAT </w:instrText>
          </w:r>
          <w:r>
            <w:fldChar w:fldCharType="separate"/>
          </w:r>
          <w:r w:rsidR="00B872E5">
            <w:t>Software Architecture Document</w:t>
          </w:r>
          <w:r>
            <w:fldChar w:fldCharType="end"/>
          </w:r>
        </w:p>
      </w:tc>
      <w:tc>
        <w:tcPr>
          <w:tcW w:w="3179" w:type="dxa"/>
        </w:tcPr>
        <w:p w:rsidR="007321EC" w:rsidRDefault="004B2962">
          <w:r>
            <w:t xml:space="preserve">  Date:  &lt;dd/mmm/yy&gt;</w:t>
          </w:r>
        </w:p>
      </w:tc>
    </w:tr>
    <w:tr w:rsidR="007321EC">
      <w:tc>
        <w:tcPr>
          <w:tcW w:w="9558" w:type="dxa"/>
          <w:gridSpan w:val="2"/>
        </w:tcPr>
        <w:p w:rsidR="007321EC" w:rsidRDefault="004B2962">
          <w:r>
            <w:t>&lt;document identifier&gt;</w:t>
          </w:r>
        </w:p>
      </w:tc>
    </w:tr>
  </w:tbl>
  <w:p w:rsidR="007321EC" w:rsidRDefault="007321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1EC" w:rsidRDefault="007321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D90250"/>
    <w:multiLevelType w:val="multilevel"/>
    <w:tmpl w:val="D5966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40E81"/>
    <w:multiLevelType w:val="multilevel"/>
    <w:tmpl w:val="4FE0DC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693F2D"/>
    <w:multiLevelType w:val="multilevel"/>
    <w:tmpl w:val="BDE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8836EA"/>
    <w:multiLevelType w:val="multilevel"/>
    <w:tmpl w:val="C07E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9A12D1"/>
    <w:multiLevelType w:val="multilevel"/>
    <w:tmpl w:val="3552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B396624"/>
    <w:multiLevelType w:val="multilevel"/>
    <w:tmpl w:val="A27A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3F53CA"/>
    <w:multiLevelType w:val="multilevel"/>
    <w:tmpl w:val="853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665C9"/>
    <w:multiLevelType w:val="multilevel"/>
    <w:tmpl w:val="2096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FC91963"/>
    <w:multiLevelType w:val="multilevel"/>
    <w:tmpl w:val="563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27"/>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6"/>
  </w:num>
  <w:num w:numId="9">
    <w:abstractNumId w:val="3"/>
  </w:num>
  <w:num w:numId="10">
    <w:abstractNumId w:val="14"/>
  </w:num>
  <w:num w:numId="11">
    <w:abstractNumId w:val="12"/>
  </w:num>
  <w:num w:numId="12">
    <w:abstractNumId w:val="25"/>
  </w:num>
  <w:num w:numId="13">
    <w:abstractNumId w:val="10"/>
  </w:num>
  <w:num w:numId="14">
    <w:abstractNumId w:val="6"/>
  </w:num>
  <w:num w:numId="15">
    <w:abstractNumId w:val="24"/>
  </w:num>
  <w:num w:numId="16">
    <w:abstractNumId w:val="17"/>
  </w:num>
  <w:num w:numId="17">
    <w:abstractNumId w:val="7"/>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1"/>
  </w:num>
  <w:num w:numId="22">
    <w:abstractNumId w:val="5"/>
  </w:num>
  <w:num w:numId="23">
    <w:abstractNumId w:val="20"/>
  </w:num>
  <w:num w:numId="24">
    <w:abstractNumId w:val="8"/>
  </w:num>
  <w:num w:numId="25">
    <w:abstractNumId w:val="28"/>
  </w:num>
  <w:num w:numId="26">
    <w:abstractNumId w:val="16"/>
  </w:num>
  <w:num w:numId="27">
    <w:abstractNumId w:val="23"/>
  </w:num>
  <w:num w:numId="28">
    <w:abstractNumId w:val="22"/>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E5"/>
    <w:rsid w:val="004B2962"/>
    <w:rsid w:val="006549E8"/>
    <w:rsid w:val="007321EC"/>
    <w:rsid w:val="00991286"/>
    <w:rsid w:val="00A67BA3"/>
    <w:rsid w:val="00A83823"/>
    <w:rsid w:val="00B872E5"/>
    <w:rsid w:val="00FF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63205"/>
  <w15:chartTrackingRefBased/>
  <w15:docId w15:val="{D2270474-2C46-4AD8-A969-AA08F964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link w:val="Heading4Char"/>
    <w:uiPriority w:val="9"/>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uiPriority w:val="22"/>
    <w:qFormat/>
    <w:rPr>
      <w:b/>
    </w:rPr>
  </w:style>
  <w:style w:type="character" w:styleId="FollowedHyperlink">
    <w:name w:val="FollowedHyperlink"/>
    <w:basedOn w:val="DefaultParagraphFont"/>
    <w:semiHidden/>
    <w:rPr>
      <w:color w:val="800080"/>
      <w:u w:val="single"/>
    </w:rPr>
  </w:style>
  <w:style w:type="character" w:customStyle="1" w:styleId="Heading1Char">
    <w:name w:val="Heading 1 Char"/>
    <w:basedOn w:val="DefaultParagraphFont"/>
    <w:link w:val="Heading1"/>
    <w:uiPriority w:val="9"/>
    <w:rsid w:val="00A67BA3"/>
    <w:rPr>
      <w:rFonts w:ascii="Arial" w:hAnsi="Arial"/>
      <w:b/>
      <w:sz w:val="24"/>
    </w:rPr>
  </w:style>
  <w:style w:type="character" w:customStyle="1" w:styleId="Heading2Char">
    <w:name w:val="Heading 2 Char"/>
    <w:basedOn w:val="DefaultParagraphFont"/>
    <w:link w:val="Heading2"/>
    <w:uiPriority w:val="9"/>
    <w:rsid w:val="00A67BA3"/>
    <w:rPr>
      <w:rFonts w:ascii="Arial" w:hAnsi="Arial"/>
      <w:b/>
    </w:rPr>
  </w:style>
  <w:style w:type="paragraph" w:styleId="NormalWeb">
    <w:name w:val="Normal (Web)"/>
    <w:basedOn w:val="Normal"/>
    <w:uiPriority w:val="99"/>
    <w:unhideWhenUsed/>
    <w:rsid w:val="00A67BA3"/>
    <w:pPr>
      <w:widowControl/>
      <w:spacing w:before="100" w:beforeAutospacing="1" w:after="100" w:afterAutospacing="1" w:line="240" w:lineRule="auto"/>
    </w:pPr>
    <w:rPr>
      <w:sz w:val="24"/>
      <w:szCs w:val="24"/>
    </w:rPr>
  </w:style>
  <w:style w:type="character" w:customStyle="1" w:styleId="Heading3Char">
    <w:name w:val="Heading 3 Char"/>
    <w:basedOn w:val="DefaultParagraphFont"/>
    <w:link w:val="Heading3"/>
    <w:uiPriority w:val="9"/>
    <w:rsid w:val="006549E8"/>
    <w:rPr>
      <w:rFonts w:ascii="Arial" w:hAnsi="Arial"/>
      <w:i/>
    </w:rPr>
  </w:style>
  <w:style w:type="character" w:customStyle="1" w:styleId="Heading4Char">
    <w:name w:val="Heading 4 Char"/>
    <w:basedOn w:val="DefaultParagraphFont"/>
    <w:link w:val="Heading4"/>
    <w:uiPriority w:val="9"/>
    <w:rsid w:val="006549E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728773">
      <w:bodyDiv w:val="1"/>
      <w:marLeft w:val="0"/>
      <w:marRight w:val="0"/>
      <w:marTop w:val="0"/>
      <w:marBottom w:val="0"/>
      <w:divBdr>
        <w:top w:val="none" w:sz="0" w:space="0" w:color="auto"/>
        <w:left w:val="none" w:sz="0" w:space="0" w:color="auto"/>
        <w:bottom w:val="none" w:sz="0" w:space="0" w:color="auto"/>
        <w:right w:val="none" w:sz="0" w:space="0" w:color="auto"/>
      </w:divBdr>
      <w:divsChild>
        <w:div w:id="1909805002">
          <w:marLeft w:val="0"/>
          <w:marRight w:val="0"/>
          <w:marTop w:val="0"/>
          <w:marBottom w:val="0"/>
          <w:divBdr>
            <w:top w:val="none" w:sz="0" w:space="0" w:color="auto"/>
            <w:left w:val="none" w:sz="0" w:space="0" w:color="auto"/>
            <w:bottom w:val="none" w:sz="0" w:space="0" w:color="auto"/>
            <w:right w:val="none" w:sz="0" w:space="0" w:color="auto"/>
          </w:divBdr>
          <w:divsChild>
            <w:div w:id="194659733">
              <w:marLeft w:val="0"/>
              <w:marRight w:val="0"/>
              <w:marTop w:val="0"/>
              <w:marBottom w:val="0"/>
              <w:divBdr>
                <w:top w:val="none" w:sz="0" w:space="0" w:color="auto"/>
                <w:left w:val="none" w:sz="0" w:space="0" w:color="auto"/>
                <w:bottom w:val="single" w:sz="6" w:space="0" w:color="000000"/>
                <w:right w:val="none" w:sz="0" w:space="0" w:color="auto"/>
              </w:divBdr>
            </w:div>
          </w:divsChild>
        </w:div>
        <w:div w:id="1905018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web.uhcl.edu/helm/RationalUnifiedProcess/process/workers/wk_archt.htm" TargetMode="External"/><Relationship Id="rId18" Type="http://schemas.openxmlformats.org/officeDocument/2006/relationships/hyperlink" Target="https://sceweb.uhcl.edu/helm/RationalUnifiedProcess/examples/csports/ex_sad.htm" TargetMode="External"/><Relationship Id="rId26" Type="http://schemas.openxmlformats.org/officeDocument/2006/relationships/hyperlink" Target="https://sceweb.uhcl.edu/helm/RationalUnifiedProcess/process/activity/ac_tst_idntstitm.htm" TargetMode="External"/><Relationship Id="rId39" Type="http://schemas.openxmlformats.org/officeDocument/2006/relationships/hyperlink" Target="https://sceweb.uhcl.edu/helm/RationalUnifiedProcess/process/activity/ac_tst_idntstmch.htm" TargetMode="External"/><Relationship Id="rId21" Type="http://schemas.openxmlformats.org/officeDocument/2006/relationships/hyperlink" Target="https://sceweb.uhcl.edu/helm/RationalUnifiedProcess/process/activity/chklists/ck_sad.htm" TargetMode="External"/><Relationship Id="rId34" Type="http://schemas.openxmlformats.org/officeDocument/2006/relationships/hyperlink" Target="https://sceweb.uhcl.edu/helm/RationalUnifiedProcess/process/activity/ac_archpoc.htm" TargetMode="External"/><Relationship Id="rId42" Type="http://schemas.openxmlformats.org/officeDocument/2006/relationships/hyperlink" Target="https://sceweb.uhcl.edu/helm/RationalUnifiedProcess/process/activity/ac_arcan.htm" TargetMode="External"/><Relationship Id="rId47" Type="http://schemas.openxmlformats.org/officeDocument/2006/relationships/hyperlink" Target="https://sceweb.uhcl.edu/helm/RationalUnifiedProcess/process/activity/ac_concr.htm" TargetMode="External"/><Relationship Id="rId50" Type="http://schemas.openxmlformats.org/officeDocument/2006/relationships/hyperlink" Target="https://sceweb.uhcl.edu/helm/RationalUnifiedProcess/process/activity/ac_distr.htm" TargetMode="External"/><Relationship Id="rId55" Type="http://schemas.openxmlformats.org/officeDocument/2006/relationships/hyperlink" Target="https://sceweb.uhcl.edu/helm/RationalUnifiedProcess/copyrite/copyrite.htm" TargetMode="External"/><Relationship Id="rId63"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sceweb.uhcl.edu/helm/wyliecollegeexample/courseregistrationproject/artifacts/analysisndesign/sadoc.htm" TargetMode="External"/><Relationship Id="rId29" Type="http://schemas.openxmlformats.org/officeDocument/2006/relationships/hyperlink" Target="https://sceweb.uhcl.edu/helm/RationalUnifiedProcess/process/activity/ac_tst_idntstmtv.htm" TargetMode="External"/><Relationship Id="rId11" Type="http://schemas.openxmlformats.org/officeDocument/2006/relationships/image" Target="media/image3.gif"/><Relationship Id="rId24" Type="http://schemas.openxmlformats.org/officeDocument/2006/relationships/hyperlink" Target="https://sceweb.uhcl.edu/helm/RationalUnifiedProcess/process/artifact/ar_sadoc.htm" TargetMode="External"/><Relationship Id="rId32" Type="http://schemas.openxmlformats.org/officeDocument/2006/relationships/hyperlink" Target="https://sceweb.uhcl.edu/helm/RationalUnifiedProcess/process/activity/ac_untst.htm" TargetMode="External"/><Relationship Id="rId37" Type="http://schemas.openxmlformats.org/officeDocument/2006/relationships/hyperlink" Target="https://sceweb.uhcl.edu/helm/RationalUnifiedProcess/process/activity/ac_tst_dfntstapr.htm" TargetMode="External"/><Relationship Id="rId40" Type="http://schemas.openxmlformats.org/officeDocument/2006/relationships/hyperlink" Target="https://sceweb.uhcl.edu/helm/RationalUnifiedProcess/process/activity/ac_concr.htm" TargetMode="External"/><Relationship Id="rId45" Type="http://schemas.openxmlformats.org/officeDocument/2006/relationships/hyperlink" Target="https://sceweb.uhcl.edu/helm/RationalUnifiedProcess/process/activity/ac_incds.htm" TargetMode="External"/><Relationship Id="rId53" Type="http://schemas.openxmlformats.org/officeDocument/2006/relationships/hyperlink" Target="https://sceweb.uhcl.edu/helm/RationalUnifiedProcess/process/artifact/ar_sadoc.htm#Top" TargetMode="External"/><Relationship Id="rId58" Type="http://schemas.openxmlformats.org/officeDocument/2006/relationships/image" Target="media/image7.gif"/><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sceweb.uhcl.edu/helm/RationalUnifiedProcess/examples/csports/ovu_webex.htm" TargetMode="External"/><Relationship Id="rId14" Type="http://schemas.openxmlformats.org/officeDocument/2006/relationships/hyperlink" Target="https://sceweb.uhcl.edu/helm/RationalUnifiedProcess/webtmpl/templates/a_and_d/rup_sad.htm" TargetMode="External"/><Relationship Id="rId22" Type="http://schemas.openxmlformats.org/officeDocument/2006/relationships/hyperlink" Target="https://sceweb.uhcl.edu/helm/RationalUnifiedProcess/process/artifact/ar_sadoc.htm" TargetMode="External"/><Relationship Id="rId27" Type="http://schemas.openxmlformats.org/officeDocument/2006/relationships/hyperlink" Target="https://sceweb.uhcl.edu/helm/RationalUnifiedProcess/process/activity/ac_tst_idntstids.htm" TargetMode="External"/><Relationship Id="rId30" Type="http://schemas.openxmlformats.org/officeDocument/2006/relationships/hyperlink" Target="https://sceweb.uhcl.edu/helm/RationalUnifiedProcess/process/activity/ac_tst_obttstcmt.htm" TargetMode="External"/><Relationship Id="rId35" Type="http://schemas.openxmlformats.org/officeDocument/2006/relationships/hyperlink" Target="https://sceweb.uhcl.edu/helm/RationalUnifiedProcess/process/activity/ac_rvarc.htm" TargetMode="External"/><Relationship Id="rId43" Type="http://schemas.openxmlformats.org/officeDocument/2006/relationships/hyperlink" Target="https://sceweb.uhcl.edu/helm/RationalUnifiedProcess/process/activity/ac_distr.htm" TargetMode="External"/><Relationship Id="rId48" Type="http://schemas.openxmlformats.org/officeDocument/2006/relationships/hyperlink" Target="https://sceweb.uhcl.edu/helm/RationalUnifiedProcess/process/activity/ac_priuc.htm" TargetMode="External"/><Relationship Id="rId56" Type="http://schemas.openxmlformats.org/officeDocument/2006/relationships/hyperlink" Target="javascript:loadTop();" TargetMode="External"/><Relationship Id="rId64" Type="http://schemas.openxmlformats.org/officeDocument/2006/relationships/theme" Target="theme/theme1.xml"/><Relationship Id="rId8" Type="http://schemas.openxmlformats.org/officeDocument/2006/relationships/hyperlink" Target="https://sceweb.uhcl.edu/helm/RationalUnifiedProcess/process/artifact/ovu_arts.htm" TargetMode="External"/><Relationship Id="rId51" Type="http://schemas.openxmlformats.org/officeDocument/2006/relationships/hyperlink" Target="https://sceweb.uhcl.edu/helm/RationalUnifiedProcess/process/activity/ac_dsmec.htm"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sceweb.uhcl.edu/helm/RationalUnifiedProcess/examples/course_reg/ovu_creg.htm" TargetMode="External"/><Relationship Id="rId25" Type="http://schemas.openxmlformats.org/officeDocument/2006/relationships/hyperlink" Target="https://sceweb.uhcl.edu/helm/RationalUnifiedProcess/process/artifact/ar_sadoc.htm" TargetMode="External"/><Relationship Id="rId33" Type="http://schemas.openxmlformats.org/officeDocument/2006/relationships/hyperlink" Target="https://sceweb.uhcl.edu/helm/RationalUnifiedProcess/process/activity/ac_iddes.htm" TargetMode="External"/><Relationship Id="rId38" Type="http://schemas.openxmlformats.org/officeDocument/2006/relationships/hyperlink" Target="https://sceweb.uhcl.edu/helm/RationalUnifiedProcess/process/activity/ac_tst_dfntstenvcnf.htm" TargetMode="External"/><Relationship Id="rId46" Type="http://schemas.openxmlformats.org/officeDocument/2006/relationships/hyperlink" Target="https://sceweb.uhcl.edu/helm/RationalUnifiedProcess/process/activity/ac_strim.htm" TargetMode="External"/><Relationship Id="rId59" Type="http://schemas.openxmlformats.org/officeDocument/2006/relationships/header" Target="header1.xml"/><Relationship Id="rId20" Type="http://schemas.openxmlformats.org/officeDocument/2006/relationships/hyperlink" Target="https://sceweb.uhcl.edu/helm/RationalUnifiedProcess/process/modguide/md_sad.htm" TargetMode="External"/><Relationship Id="rId41" Type="http://schemas.openxmlformats.org/officeDocument/2006/relationships/hyperlink" Target="https://sceweb.uhcl.edu/helm/RationalUnifiedProcess/process/activity/ac_priuc.htm" TargetMode="External"/><Relationship Id="rId54" Type="http://schemas.openxmlformats.org/officeDocument/2006/relationships/image" Target="media/image5.gif"/><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eweb.uhcl.edu/helm/RationalUnifiedProcess/process/templates.htm" TargetMode="External"/><Relationship Id="rId23" Type="http://schemas.openxmlformats.org/officeDocument/2006/relationships/hyperlink" Target="https://sceweb.uhcl.edu/helm/RationalUnifiedProcess/process/artifact/ar_sadoc.htm" TargetMode="External"/><Relationship Id="rId28" Type="http://schemas.openxmlformats.org/officeDocument/2006/relationships/hyperlink" Target="https://sceweb.uhcl.edu/helm/RationalUnifiedProcess/process/activity/ac_ditpl.htm" TargetMode="External"/><Relationship Id="rId36" Type="http://schemas.openxmlformats.org/officeDocument/2006/relationships/hyperlink" Target="https://sceweb.uhcl.edu/helm/RationalUnifiedProcess/process/activity/ac_ucana.htm" TargetMode="External"/><Relationship Id="rId49" Type="http://schemas.openxmlformats.org/officeDocument/2006/relationships/hyperlink" Target="https://sceweb.uhcl.edu/helm/RationalUnifiedProcess/process/activity/ac_arcan.htm" TargetMode="External"/><Relationship Id="rId57" Type="http://schemas.openxmlformats.org/officeDocument/2006/relationships/image" Target="media/image6.gif"/><Relationship Id="rId10" Type="http://schemas.openxmlformats.org/officeDocument/2006/relationships/hyperlink" Target="https://sceweb.uhcl.edu/helm/RationalUnifiedProcess/process/artifact/ars_dsg.htm" TargetMode="External"/><Relationship Id="rId31" Type="http://schemas.openxmlformats.org/officeDocument/2006/relationships/hyperlink" Target="https://sceweb.uhcl.edu/helm/RationalUnifiedProcess/process/activity/ac_impcl.htm" TargetMode="External"/><Relationship Id="rId44" Type="http://schemas.openxmlformats.org/officeDocument/2006/relationships/hyperlink" Target="https://sceweb.uhcl.edu/helm/RationalUnifiedProcess/process/activity/ac_dsmec.htm" TargetMode="External"/><Relationship Id="rId52" Type="http://schemas.openxmlformats.org/officeDocument/2006/relationships/hyperlink" Target="https://sceweb.uhcl.edu/helm/RationalUnifiedProcess/process/activity/ac_incds.htm"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sad%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 (1)</Template>
  <TotalTime>2</TotalTime>
  <Pages>8</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Windows User</dc:creator>
  <cp:keywords/>
  <dc:description/>
  <cp:lastModifiedBy>Windows User</cp:lastModifiedBy>
  <cp:revision>4</cp:revision>
  <cp:lastPrinted>1899-12-31T17:00:00Z</cp:lastPrinted>
  <dcterms:created xsi:type="dcterms:W3CDTF">2021-04-13T15:25:00Z</dcterms:created>
  <dcterms:modified xsi:type="dcterms:W3CDTF">2021-04-13T16:29:00Z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